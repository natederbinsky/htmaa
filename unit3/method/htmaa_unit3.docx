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658"/>
      </w:tblGrid>
      <w:tr w:rsidR="00101A80" w14:paraId="5D5AA9DD" w14:textId="77777777" w:rsidTr="003F3A81">
        <w:tc>
          <w:tcPr>
            <w:tcW w:w="918" w:type="dxa"/>
            <w:vAlign w:val="center"/>
          </w:tcPr>
          <w:p w14:paraId="3A652300" w14:textId="77777777" w:rsidR="00101A80" w:rsidRDefault="00101A80" w:rsidP="003F3A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3CA05" wp14:editId="6B9A0791">
                  <wp:extent cx="385987" cy="448491"/>
                  <wp:effectExtent l="0" t="0" r="0" b="8890"/>
                  <wp:docPr id="1" name="Picture 1" descr="Macintosh HD:Users:nate:Desktop:WIT-sh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nate:Desktop:WIT-sh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75" cy="44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54FC85C0" w14:textId="77777777" w:rsidR="00101A80" w:rsidRPr="00CF263B" w:rsidRDefault="00101A80" w:rsidP="008B2670">
            <w:pPr>
              <w:spacing w:after="0"/>
              <w:rPr>
                <w:b/>
                <w:sz w:val="22"/>
                <w:szCs w:val="22"/>
              </w:rPr>
            </w:pPr>
            <w:r w:rsidRPr="00CF263B">
              <w:rPr>
                <w:b/>
                <w:sz w:val="22"/>
                <w:szCs w:val="22"/>
              </w:rPr>
              <w:t>Wentworth Institute of Technology</w:t>
            </w:r>
          </w:p>
          <w:p w14:paraId="76A3ECEA" w14:textId="77777777" w:rsidR="00101A80" w:rsidRDefault="00964232" w:rsidP="008B2670">
            <w:pPr>
              <w:spacing w:after="0"/>
            </w:pPr>
            <w:fldSimple w:instr=" DOCPROPERTY &quot;ClassNumber&quot; \* MERGEFORMAT ">
              <w:r w:rsidR="005B1495">
                <w:t>HTMAA</w:t>
              </w:r>
            </w:fldSimple>
            <w:r w:rsidR="00965EC1">
              <w:t xml:space="preserve"> </w:t>
            </w:r>
            <w:r w:rsidR="00101A80">
              <w:t xml:space="preserve">– </w:t>
            </w:r>
            <w:fldSimple w:instr=" DOCPROPERTY &quot;ClassName&quot;  \* MERGEFORMAT ">
              <w:r w:rsidR="005B1495">
                <w:t>Unit 3</w:t>
              </w:r>
            </w:fldSimple>
          </w:p>
          <w:p w14:paraId="09C4C8DE" w14:textId="77777777" w:rsidR="00101A80" w:rsidRDefault="00AF2279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5B1495">
              <w:t>Summer 2016</w:t>
            </w:r>
            <w:r>
              <w:fldChar w:fldCharType="end"/>
            </w:r>
            <w:r w:rsidR="00101A80"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r w:rsidR="005B1495">
              <w:t>Derbinsky</w:t>
            </w:r>
            <w:r>
              <w:fldChar w:fldCharType="end"/>
            </w:r>
          </w:p>
        </w:tc>
      </w:tr>
    </w:tbl>
    <w:p w14:paraId="7A336C7B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21D5ABCA" w14:textId="77777777" w:rsidR="00101A80" w:rsidRDefault="00AF2279" w:rsidP="00CF263B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 w:rsidR="005B1495">
        <w:t>Electronic Lock Method</w:t>
      </w:r>
      <w:r>
        <w:fldChar w:fldCharType="end"/>
      </w:r>
    </w:p>
    <w:p w14:paraId="156C6115" w14:textId="79D51BA5" w:rsidR="00B85BC3" w:rsidRDefault="00B85BC3" w:rsidP="00107775">
      <w:pPr>
        <w:pStyle w:val="Heading1"/>
      </w:pPr>
      <w:r>
        <w:t>Arduino</w:t>
      </w:r>
    </w:p>
    <w:p w14:paraId="7F9291E8" w14:textId="34F472FC" w:rsidR="00B85BC3" w:rsidRPr="00B85BC3" w:rsidRDefault="00B85BC3" w:rsidP="00B85BC3">
      <w:r>
        <w:t>The Arduino authenticates a 4-digit passcode supplied via USB/Serial.</w:t>
      </w:r>
    </w:p>
    <w:p w14:paraId="63CE814A" w14:textId="15CA4CE3" w:rsidR="000032C8" w:rsidRDefault="000032C8" w:rsidP="00B85BC3">
      <w:pPr>
        <w:pStyle w:val="Heading2"/>
      </w:pPr>
      <w:r>
        <w:t xml:space="preserve">Build </w:t>
      </w:r>
      <w:r w:rsidR="003F534D">
        <w:t>the</w:t>
      </w:r>
      <w:r>
        <w:t xml:space="preserve"> Arduino + Breadboard Stand</w:t>
      </w:r>
    </w:p>
    <w:p w14:paraId="4705FE89" w14:textId="53219CC8" w:rsidR="000032C8" w:rsidRDefault="000032C8" w:rsidP="00441854">
      <w:pPr>
        <w:pStyle w:val="ListParagraph"/>
        <w:numPr>
          <w:ilvl w:val="0"/>
          <w:numId w:val="3"/>
        </w:numPr>
      </w:pPr>
      <w:r>
        <w:t>See page 12 in the Arduino book</w:t>
      </w:r>
    </w:p>
    <w:p w14:paraId="0DF9D503" w14:textId="115064EA" w:rsidR="00BC5452" w:rsidRPr="000032C8" w:rsidRDefault="00BC5452" w:rsidP="00441854">
      <w:pPr>
        <w:pStyle w:val="ListParagraph"/>
        <w:numPr>
          <w:ilvl w:val="0"/>
          <w:numId w:val="3"/>
        </w:numPr>
      </w:pPr>
      <w:r>
        <w:t xml:space="preserve">Label </w:t>
      </w:r>
      <w:r w:rsidR="00592ECA">
        <w:t>the</w:t>
      </w:r>
      <w:r w:rsidR="001D4AF0">
        <w:t xml:space="preserve"> Arduino with the hostname!</w:t>
      </w:r>
    </w:p>
    <w:p w14:paraId="1C22E3E9" w14:textId="16D478BD" w:rsidR="00F37C73" w:rsidRDefault="00107775" w:rsidP="00B85BC3">
      <w:pPr>
        <w:pStyle w:val="Heading2"/>
      </w:pPr>
      <w:r>
        <w:t>T</w:t>
      </w:r>
      <w:r w:rsidR="003F534D">
        <w:t>est</w:t>
      </w:r>
      <w:r>
        <w:t xml:space="preserve"> the Arduino</w:t>
      </w:r>
      <w:r w:rsidR="00247591">
        <w:t xml:space="preserve"> (Blink! No Blink!)</w:t>
      </w:r>
    </w:p>
    <w:p w14:paraId="143B7F2F" w14:textId="255794A5" w:rsidR="00107775" w:rsidRDefault="00107775" w:rsidP="00441854">
      <w:pPr>
        <w:pStyle w:val="ListParagraph"/>
        <w:numPr>
          <w:ilvl w:val="0"/>
          <w:numId w:val="2"/>
        </w:numPr>
      </w:pPr>
      <w:r>
        <w:t>If you do not have the Arduino IDE installed, download and install</w:t>
      </w:r>
      <w:r>
        <w:rPr>
          <w:rStyle w:val="FootnoteReference"/>
        </w:rPr>
        <w:footnoteReference w:id="1"/>
      </w:r>
    </w:p>
    <w:p w14:paraId="05809E0A" w14:textId="65275D3B" w:rsidR="00247591" w:rsidRDefault="00247591" w:rsidP="00441854">
      <w:pPr>
        <w:pStyle w:val="ListParagraph"/>
        <w:numPr>
          <w:ilvl w:val="0"/>
          <w:numId w:val="2"/>
        </w:numPr>
      </w:pPr>
      <w:r>
        <w:t>Plug in the USB cable to the computer and Arduino board</w:t>
      </w:r>
    </w:p>
    <w:p w14:paraId="33B295BE" w14:textId="0E2AC36B" w:rsidR="00247591" w:rsidRDefault="00247591" w:rsidP="00441854">
      <w:pPr>
        <w:pStyle w:val="ListParagraph"/>
        <w:numPr>
          <w:ilvl w:val="0"/>
          <w:numId w:val="2"/>
        </w:numPr>
      </w:pPr>
      <w:r>
        <w:t>Run the Arduino IDE</w:t>
      </w:r>
    </w:p>
    <w:p w14:paraId="32309E04" w14:textId="6589BFAF" w:rsidR="00247591" w:rsidRDefault="00247591" w:rsidP="00441854">
      <w:pPr>
        <w:pStyle w:val="ListParagraph"/>
        <w:numPr>
          <w:ilvl w:val="0"/>
          <w:numId w:val="2"/>
        </w:numPr>
      </w:pPr>
      <w:r>
        <w:t>Load the Blink example: File -&gt; Examples -&gt; Basics -&gt; Blink</w:t>
      </w:r>
    </w:p>
    <w:p w14:paraId="199789AF" w14:textId="0BD558B7" w:rsidR="00247591" w:rsidRDefault="00247591" w:rsidP="00441854">
      <w:pPr>
        <w:pStyle w:val="ListParagraph"/>
        <w:numPr>
          <w:ilvl w:val="0"/>
          <w:numId w:val="2"/>
        </w:numPr>
      </w:pPr>
      <w:r>
        <w:t>Tell the computer to talk to the board using the right port: Tools -&gt; Port -&gt; choose the port that has the Arduino UNO on it</w:t>
      </w:r>
    </w:p>
    <w:p w14:paraId="2B7392D9" w14:textId="6E3DAC04" w:rsidR="00247591" w:rsidRDefault="00247591" w:rsidP="00441854">
      <w:pPr>
        <w:pStyle w:val="ListParagraph"/>
        <w:numPr>
          <w:ilvl w:val="0"/>
          <w:numId w:val="2"/>
        </w:numPr>
      </w:pPr>
      <w:r>
        <w:t>Click the right-arrow (</w:t>
      </w:r>
      <w:r>
        <w:sym w:font="Symbol" w:char="F0DE"/>
      </w:r>
      <w:r>
        <w:t xml:space="preserve">) button – this compiles the program and </w:t>
      </w:r>
      <w:r w:rsidR="0029292A">
        <w:t>uploads</w:t>
      </w:r>
      <w:r>
        <w:t xml:space="preserve"> it to the board</w:t>
      </w:r>
    </w:p>
    <w:p w14:paraId="1BB3F6E6" w14:textId="40CB0FA2" w:rsidR="00247591" w:rsidRDefault="00247591" w:rsidP="00441854">
      <w:pPr>
        <w:pStyle w:val="ListParagraph"/>
        <w:numPr>
          <w:ilvl w:val="0"/>
          <w:numId w:val="2"/>
        </w:numPr>
      </w:pPr>
      <w:r>
        <w:t>After a few seconds, there should be a blinking orange LED on your board :)</w:t>
      </w:r>
    </w:p>
    <w:p w14:paraId="057B52A3" w14:textId="232C7BE6" w:rsidR="0029292A" w:rsidRDefault="0029292A" w:rsidP="00441854">
      <w:pPr>
        <w:pStyle w:val="ListParagraph"/>
        <w:numPr>
          <w:ilvl w:val="0"/>
          <w:numId w:val="2"/>
        </w:numPr>
      </w:pPr>
      <w:r>
        <w:t xml:space="preserve">Now load the </w:t>
      </w:r>
      <w:proofErr w:type="spellStart"/>
      <w:r>
        <w:t>BareMinimum</w:t>
      </w:r>
      <w:proofErr w:type="spellEnd"/>
      <w:r>
        <w:t xml:space="preserve"> example (it does nothing): File -&gt; Examples</w:t>
      </w:r>
    </w:p>
    <w:p w14:paraId="797F4950" w14:textId="041971E1" w:rsidR="0029292A" w:rsidRDefault="0029292A" w:rsidP="00441854">
      <w:pPr>
        <w:pStyle w:val="ListParagraph"/>
        <w:numPr>
          <w:ilvl w:val="0"/>
          <w:numId w:val="2"/>
        </w:numPr>
      </w:pPr>
      <w:r>
        <w:t>Compile and upload – your blinking LED should no longer blink.</w:t>
      </w:r>
    </w:p>
    <w:p w14:paraId="0ABA3766" w14:textId="4B4F2FEF" w:rsidR="005D1E64" w:rsidRDefault="000032C8" w:rsidP="00B85BC3">
      <w:pPr>
        <w:pStyle w:val="Heading2"/>
      </w:pPr>
      <w:r>
        <w:t xml:space="preserve">Build the </w:t>
      </w:r>
      <w:r w:rsidR="00307FD8">
        <w:t xml:space="preserve">Lock </w:t>
      </w:r>
      <w:r>
        <w:t>Circuit</w:t>
      </w:r>
    </w:p>
    <w:p w14:paraId="4B8887C9" w14:textId="52606533" w:rsidR="000032C8" w:rsidRDefault="000032C8" w:rsidP="00441854">
      <w:pPr>
        <w:pStyle w:val="ListParagraph"/>
        <w:numPr>
          <w:ilvl w:val="0"/>
          <w:numId w:val="4"/>
        </w:numPr>
      </w:pPr>
      <w:r>
        <w:t xml:space="preserve">See the </w:t>
      </w:r>
      <w:r w:rsidR="00B0164C">
        <w:t xml:space="preserve">provided diagram, </w:t>
      </w:r>
      <w:r w:rsidR="00B0164C" w:rsidRPr="00B0164C">
        <w:rPr>
          <w:u w:val="single"/>
        </w:rPr>
        <w:t>be cautious of…</w:t>
      </w:r>
    </w:p>
    <w:p w14:paraId="57174638" w14:textId="236DBFC4" w:rsidR="00B0164C" w:rsidRDefault="00DE2D37" w:rsidP="00441854">
      <w:pPr>
        <w:pStyle w:val="ListParagraph"/>
        <w:numPr>
          <w:ilvl w:val="1"/>
          <w:numId w:val="4"/>
        </w:numPr>
      </w:pPr>
      <w:r>
        <w:t>Resistor values (one is unlike the other three)</w:t>
      </w:r>
      <w:r w:rsidR="002E5D42">
        <w:t>; orientation doesn’t matter</w:t>
      </w:r>
    </w:p>
    <w:p w14:paraId="63347C5A" w14:textId="49715A1C" w:rsidR="00DE2D37" w:rsidRDefault="00DE2D37" w:rsidP="00441854">
      <w:pPr>
        <w:pStyle w:val="ListParagraph"/>
        <w:numPr>
          <w:ilvl w:val="1"/>
          <w:numId w:val="4"/>
        </w:numPr>
      </w:pPr>
      <w:r>
        <w:t>Capacitor orientation (minus stripe/short wire = negative)</w:t>
      </w:r>
    </w:p>
    <w:p w14:paraId="0939F9C4" w14:textId="1C9ABC84" w:rsidR="00DE2D37" w:rsidRDefault="00DE2D37" w:rsidP="00441854">
      <w:pPr>
        <w:pStyle w:val="ListParagraph"/>
        <w:numPr>
          <w:ilvl w:val="1"/>
          <w:numId w:val="4"/>
        </w:numPr>
      </w:pPr>
      <w:r>
        <w:t>LED orientation (short wire = negative)</w:t>
      </w:r>
    </w:p>
    <w:p w14:paraId="773ECD58" w14:textId="482805AE" w:rsidR="00DE2D37" w:rsidRDefault="00DE2D37" w:rsidP="00441854">
      <w:pPr>
        <w:pStyle w:val="ListParagraph"/>
        <w:numPr>
          <w:ilvl w:val="1"/>
          <w:numId w:val="4"/>
        </w:numPr>
      </w:pPr>
      <w:r>
        <w:t>Button orientation (both legs should be on the same side of the divide)</w:t>
      </w:r>
    </w:p>
    <w:p w14:paraId="3F58AE6B" w14:textId="426EB0A3" w:rsidR="00DE2D37" w:rsidRDefault="00DE2D37" w:rsidP="00441854">
      <w:pPr>
        <w:pStyle w:val="ListParagraph"/>
        <w:numPr>
          <w:ilvl w:val="1"/>
          <w:numId w:val="4"/>
        </w:numPr>
      </w:pPr>
      <w:r>
        <w:t>Motor wires (black=negative, red=positive, white=control via Arduino)</w:t>
      </w:r>
    </w:p>
    <w:p w14:paraId="2242F8DF" w14:textId="446299F2" w:rsidR="002E5D42" w:rsidRDefault="002E5D42" w:rsidP="00441854">
      <w:pPr>
        <w:pStyle w:val="ListParagraph"/>
        <w:numPr>
          <w:ilvl w:val="1"/>
          <w:numId w:val="4"/>
        </w:numPr>
      </w:pPr>
      <w:r>
        <w:t>Shorts (any time positive/negative meet without something in the middle)</w:t>
      </w:r>
    </w:p>
    <w:p w14:paraId="02988714" w14:textId="7FF4C718" w:rsidR="002E5D42" w:rsidRDefault="002E5D42" w:rsidP="00441854">
      <w:pPr>
        <w:pStyle w:val="ListParagraph"/>
        <w:numPr>
          <w:ilvl w:val="0"/>
          <w:numId w:val="4"/>
        </w:numPr>
      </w:pPr>
      <w:r>
        <w:t xml:space="preserve">Have your circuit </w:t>
      </w:r>
      <w:r w:rsidRPr="003D4237">
        <w:rPr>
          <w:u w:val="single"/>
        </w:rPr>
        <w:t>inspected</w:t>
      </w:r>
      <w:r>
        <w:t xml:space="preserve"> before supplying power/moving </w:t>
      </w:r>
      <w:proofErr w:type="gramStart"/>
      <w:r>
        <w:t>on</w:t>
      </w:r>
      <w:proofErr w:type="gramEnd"/>
    </w:p>
    <w:p w14:paraId="098211AD" w14:textId="37EED172" w:rsidR="00FC315A" w:rsidRDefault="006C021D" w:rsidP="00B85BC3">
      <w:pPr>
        <w:pStyle w:val="Heading2"/>
      </w:pPr>
      <w:r>
        <w:t>Program the Arduino</w:t>
      </w:r>
      <w:r w:rsidR="00307FD8">
        <w:t xml:space="preserve"> with Lock Software</w:t>
      </w:r>
    </w:p>
    <w:p w14:paraId="3D25B285" w14:textId="1F5CE46D" w:rsidR="006C021D" w:rsidRDefault="00AC2A0F" w:rsidP="00441854">
      <w:pPr>
        <w:pStyle w:val="ListParagraph"/>
        <w:numPr>
          <w:ilvl w:val="0"/>
          <w:numId w:val="5"/>
        </w:numPr>
      </w:pPr>
      <w:r>
        <w:t xml:space="preserve">Download </w:t>
      </w:r>
      <w:r w:rsidR="0060025B">
        <w:t xml:space="preserve">Zip: </w:t>
      </w:r>
      <w:hyperlink r:id="rId8" w:history="1">
        <w:r w:rsidR="0060025B" w:rsidRPr="00F24C83">
          <w:rPr>
            <w:rStyle w:val="Hyperlink"/>
          </w:rPr>
          <w:t>https://github.com/natederbinsky/htmaa</w:t>
        </w:r>
      </w:hyperlink>
    </w:p>
    <w:p w14:paraId="1545AF10" w14:textId="29D6FB3F" w:rsidR="0060025B" w:rsidRDefault="0085226C" w:rsidP="00441854">
      <w:pPr>
        <w:pStyle w:val="ListParagraph"/>
        <w:numPr>
          <w:ilvl w:val="0"/>
          <w:numId w:val="5"/>
        </w:numPr>
      </w:pPr>
      <w:r>
        <w:t xml:space="preserve">Download Zip: </w:t>
      </w:r>
      <w:hyperlink r:id="rId9" w:history="1">
        <w:r w:rsidRPr="00F24C83">
          <w:rPr>
            <w:rStyle w:val="Hyperlink"/>
          </w:rPr>
          <w:t>https://github.com/joshmarinacci/CmdArduino</w:t>
        </w:r>
      </w:hyperlink>
    </w:p>
    <w:p w14:paraId="084D5F25" w14:textId="2A8F9DE6" w:rsidR="0085226C" w:rsidRDefault="004A68F1" w:rsidP="00441854">
      <w:pPr>
        <w:pStyle w:val="ListParagraph"/>
        <w:numPr>
          <w:ilvl w:val="0"/>
          <w:numId w:val="5"/>
        </w:numPr>
      </w:pPr>
      <w:r>
        <w:t>Unzip htmaa</w:t>
      </w:r>
      <w:r w:rsidR="00F71295">
        <w:t>-master</w:t>
      </w:r>
      <w:r w:rsidR="00D600D5">
        <w:t>.zip</w:t>
      </w:r>
      <w:r>
        <w:t xml:space="preserve">, </w:t>
      </w:r>
      <w:r w:rsidR="00E35E1A">
        <w:t xml:space="preserve">open </w:t>
      </w:r>
      <w:r w:rsidR="00F72105">
        <w:t>unit3/server/</w:t>
      </w:r>
      <w:proofErr w:type="spellStart"/>
      <w:r w:rsidR="00F72105">
        <w:t>htmaa</w:t>
      </w:r>
      <w:proofErr w:type="spellEnd"/>
      <w:r w:rsidR="00F72105">
        <w:t>/</w:t>
      </w:r>
      <w:proofErr w:type="spellStart"/>
      <w:r w:rsidR="00E35E1A">
        <w:t>htmaa.ino</w:t>
      </w:r>
      <w:proofErr w:type="spellEnd"/>
      <w:r w:rsidR="00E35E1A">
        <w:t xml:space="preserve"> (in Arduino IDE)</w:t>
      </w:r>
    </w:p>
    <w:p w14:paraId="04AFCB48" w14:textId="77777777" w:rsidR="00F70ADB" w:rsidRDefault="00F71295" w:rsidP="00441854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r>
        <w:t>CmdArduino</w:t>
      </w:r>
      <w:proofErr w:type="spellEnd"/>
      <w:r>
        <w:t xml:space="preserve"> library: Sketch-&gt;Incl</w:t>
      </w:r>
      <w:r w:rsidR="00F70ADB">
        <w:t>ude Library-&gt;Add .ZIP Library</w:t>
      </w:r>
    </w:p>
    <w:p w14:paraId="1C71CBB0" w14:textId="061119A1" w:rsidR="00F71295" w:rsidRDefault="00F70ADB" w:rsidP="00441854">
      <w:pPr>
        <w:pStyle w:val="ListParagraph"/>
        <w:numPr>
          <w:ilvl w:val="1"/>
          <w:numId w:val="5"/>
        </w:numPr>
      </w:pPr>
      <w:r>
        <w:t>C</w:t>
      </w:r>
      <w:r w:rsidR="00F71295">
        <w:t xml:space="preserve">hoose </w:t>
      </w:r>
      <w:proofErr w:type="spellStart"/>
      <w:r w:rsidR="00F71295">
        <w:t>CmdArduino</w:t>
      </w:r>
      <w:proofErr w:type="spellEnd"/>
      <w:r w:rsidR="00F71295">
        <w:t>-master</w:t>
      </w:r>
    </w:p>
    <w:p w14:paraId="7646F1D5" w14:textId="30C60B96" w:rsidR="00F71295" w:rsidRDefault="00F71295" w:rsidP="00441854">
      <w:pPr>
        <w:pStyle w:val="ListParagraph"/>
        <w:numPr>
          <w:ilvl w:val="0"/>
          <w:numId w:val="5"/>
        </w:numPr>
      </w:pPr>
      <w:r>
        <w:t>Compile &amp; Upload</w:t>
      </w:r>
    </w:p>
    <w:p w14:paraId="7096A0EF" w14:textId="20952655" w:rsidR="00592656" w:rsidRDefault="00592656" w:rsidP="00B85BC3">
      <w:pPr>
        <w:pStyle w:val="Heading2"/>
      </w:pPr>
      <w:r>
        <w:lastRenderedPageBreak/>
        <w:t>Command the Arduino!</w:t>
      </w:r>
    </w:p>
    <w:p w14:paraId="79A393E6" w14:textId="77777777" w:rsidR="007570DF" w:rsidRDefault="00592656" w:rsidP="00441854">
      <w:pPr>
        <w:pStyle w:val="ListParagraph"/>
        <w:numPr>
          <w:ilvl w:val="0"/>
          <w:numId w:val="6"/>
        </w:numPr>
      </w:pPr>
      <w:r>
        <w:t>Invoke the Ser</w:t>
      </w:r>
      <w:r w:rsidR="007570DF">
        <w:t>ial Monitor in the Arduino IDE</w:t>
      </w:r>
    </w:p>
    <w:p w14:paraId="42E68550" w14:textId="5BAF248F" w:rsidR="00592656" w:rsidRDefault="007570DF" w:rsidP="00441854">
      <w:pPr>
        <w:pStyle w:val="ListParagraph"/>
        <w:numPr>
          <w:ilvl w:val="1"/>
          <w:numId w:val="6"/>
        </w:numPr>
      </w:pPr>
      <w:r>
        <w:t>E</w:t>
      </w:r>
      <w:r w:rsidR="00592656">
        <w:t>ither upper right corner, magnifying glass OR Tools-&gt;</w:t>
      </w:r>
      <w:r>
        <w:t>Serial Monitor</w:t>
      </w:r>
    </w:p>
    <w:p w14:paraId="4EC12F1D" w14:textId="2343F189" w:rsidR="007570DF" w:rsidRDefault="007570DF" w:rsidP="00441854">
      <w:pPr>
        <w:pStyle w:val="ListParagraph"/>
        <w:numPr>
          <w:ilvl w:val="0"/>
          <w:numId w:val="6"/>
        </w:numPr>
      </w:pPr>
      <w:r>
        <w:t xml:space="preserve">Make sure to choose “Carriage return” and “9600 </w:t>
      </w:r>
      <w:proofErr w:type="gramStart"/>
      <w:r>
        <w:t>baud</w:t>
      </w:r>
      <w:proofErr w:type="gramEnd"/>
      <w:r>
        <w:t>” in the two dropdowns</w:t>
      </w:r>
    </w:p>
    <w:p w14:paraId="7BF5E44A" w14:textId="1F3CA36D" w:rsidR="007570DF" w:rsidRDefault="00447790" w:rsidP="00441854">
      <w:pPr>
        <w:pStyle w:val="ListParagraph"/>
        <w:numPr>
          <w:ilvl w:val="0"/>
          <w:numId w:val="6"/>
        </w:numPr>
      </w:pPr>
      <w:r>
        <w:t>Type “move 1234” (no quotes) – the motor should move and the green LED blinks</w:t>
      </w:r>
    </w:p>
    <w:p w14:paraId="29DA18E6" w14:textId="583BD35C" w:rsidR="00447790" w:rsidRDefault="00447790" w:rsidP="00441854">
      <w:pPr>
        <w:pStyle w:val="ListParagraph"/>
        <w:numPr>
          <w:ilvl w:val="0"/>
          <w:numId w:val="6"/>
        </w:numPr>
      </w:pPr>
      <w:r>
        <w:t>Type “move 4321” – the red LED should blink</w:t>
      </w:r>
      <w:r w:rsidR="00D55660">
        <w:t xml:space="preserve"> (bad passcode!)</w:t>
      </w:r>
    </w:p>
    <w:p w14:paraId="63308A70" w14:textId="24EE9E93" w:rsidR="00D55660" w:rsidRDefault="00D55660" w:rsidP="00441854">
      <w:pPr>
        <w:pStyle w:val="ListParagraph"/>
        <w:numPr>
          <w:ilvl w:val="0"/>
          <w:numId w:val="6"/>
        </w:numPr>
      </w:pPr>
      <w:r>
        <w:t>Type “change 1234 4321” – the blue LED should blink (passcode changed!)</w:t>
      </w:r>
    </w:p>
    <w:p w14:paraId="4B94C24B" w14:textId="484A777F" w:rsidR="00D55660" w:rsidRDefault="006F15E8" w:rsidP="00441854">
      <w:pPr>
        <w:pStyle w:val="ListParagraph"/>
        <w:numPr>
          <w:ilvl w:val="0"/>
          <w:numId w:val="6"/>
        </w:numPr>
      </w:pPr>
      <w:r>
        <w:t>Type “move 4321” – green should blink and motor should engage</w:t>
      </w:r>
    </w:p>
    <w:p w14:paraId="5EB478D5" w14:textId="7FBD85A1" w:rsidR="006F15E8" w:rsidRDefault="006F15E8" w:rsidP="00441854">
      <w:pPr>
        <w:pStyle w:val="ListParagraph"/>
        <w:numPr>
          <w:ilvl w:val="0"/>
          <w:numId w:val="6"/>
        </w:numPr>
      </w:pPr>
      <w:r>
        <w:t>Click the button on the board – the blue LED should blink (passcode is now 1234)</w:t>
      </w:r>
    </w:p>
    <w:p w14:paraId="408CDEF9" w14:textId="4B5C718B" w:rsidR="00D35D63" w:rsidRDefault="00D35D63" w:rsidP="00D35D63">
      <w:pPr>
        <w:pStyle w:val="Heading1"/>
      </w:pPr>
      <w:r>
        <w:t>Raspberry Pi (</w:t>
      </w:r>
      <w:proofErr w:type="spellStart"/>
      <w:r>
        <w:t>RPi</w:t>
      </w:r>
      <w:proofErr w:type="spellEnd"/>
      <w:r>
        <w:t>)</w:t>
      </w:r>
    </w:p>
    <w:p w14:paraId="2523AE03" w14:textId="326D69EC" w:rsidR="00D35D63" w:rsidRDefault="00D35D63" w:rsidP="00D35D63">
      <w:r>
        <w:t xml:space="preserve">The </w:t>
      </w:r>
      <w:proofErr w:type="spellStart"/>
      <w:r>
        <w:t>RPi</w:t>
      </w:r>
      <w:proofErr w:type="spellEnd"/>
      <w:r>
        <w:t xml:space="preserve"> provides a client interface to the Arduino via a Python web-server site.</w:t>
      </w:r>
    </w:p>
    <w:p w14:paraId="241B6C78" w14:textId="3EE698E0" w:rsidR="00576D0F" w:rsidRDefault="00E4040A" w:rsidP="00BC5452">
      <w:pPr>
        <w:pStyle w:val="Heading2"/>
      </w:pPr>
      <w:r>
        <w:t xml:space="preserve">Install </w:t>
      </w:r>
      <w:proofErr w:type="spellStart"/>
      <w:r>
        <w:t>RPi</w:t>
      </w:r>
      <w:proofErr w:type="spellEnd"/>
      <w:r>
        <w:t xml:space="preserve"> in Case</w:t>
      </w:r>
    </w:p>
    <w:p w14:paraId="063F2121" w14:textId="54144466" w:rsidR="00E4040A" w:rsidRDefault="00592ECA" w:rsidP="00441854">
      <w:pPr>
        <w:pStyle w:val="ListParagraph"/>
        <w:numPr>
          <w:ilvl w:val="0"/>
          <w:numId w:val="7"/>
        </w:numPr>
      </w:pPr>
      <w:r>
        <w:t>Bottom really matters, top not so much</w:t>
      </w:r>
    </w:p>
    <w:p w14:paraId="4871E2BD" w14:textId="01FB9D2F" w:rsidR="00592ECA" w:rsidRDefault="00ED30A3" w:rsidP="00441854">
      <w:pPr>
        <w:pStyle w:val="ListParagraph"/>
        <w:numPr>
          <w:ilvl w:val="0"/>
          <w:numId w:val="7"/>
        </w:numPr>
      </w:pPr>
      <w:r>
        <w:t xml:space="preserve">Label the </w:t>
      </w:r>
      <w:proofErr w:type="spellStart"/>
      <w:r>
        <w:t>RPi</w:t>
      </w:r>
      <w:proofErr w:type="spellEnd"/>
      <w:r>
        <w:t xml:space="preserve"> with the hostname!</w:t>
      </w:r>
    </w:p>
    <w:p w14:paraId="43A7CEDE" w14:textId="6500022F" w:rsidR="00592ECA" w:rsidRDefault="00ED5532" w:rsidP="00ED5532">
      <w:pPr>
        <w:pStyle w:val="Heading2"/>
      </w:pPr>
      <w:r>
        <w:t xml:space="preserve">Install </w:t>
      </w:r>
      <w:proofErr w:type="spellStart"/>
      <w:r w:rsidRPr="00ED5532">
        <w:t>Raspbian</w:t>
      </w:r>
      <w:proofErr w:type="spellEnd"/>
      <w:r>
        <w:t xml:space="preserve"> (the </w:t>
      </w:r>
      <w:proofErr w:type="spellStart"/>
      <w:r>
        <w:t>RPi</w:t>
      </w:r>
      <w:proofErr w:type="spellEnd"/>
      <w:r>
        <w:t xml:space="preserve"> Operating System)</w:t>
      </w:r>
    </w:p>
    <w:p w14:paraId="1E3B5386" w14:textId="0CD9152D" w:rsidR="00ED5532" w:rsidRDefault="00543261" w:rsidP="00441854">
      <w:pPr>
        <w:pStyle w:val="ListParagraph"/>
        <w:numPr>
          <w:ilvl w:val="0"/>
          <w:numId w:val="8"/>
        </w:numPr>
      </w:pPr>
      <w:r>
        <w:t>Insert the supplied MicroSD card</w:t>
      </w:r>
    </w:p>
    <w:p w14:paraId="7F0E1D89" w14:textId="3F8941FB" w:rsidR="00543261" w:rsidRDefault="00543261" w:rsidP="00441854">
      <w:pPr>
        <w:pStyle w:val="ListParagraph"/>
        <w:numPr>
          <w:ilvl w:val="0"/>
          <w:numId w:val="8"/>
        </w:numPr>
      </w:pPr>
      <w:r>
        <w:t>Plug in monitor, keyboard, mouse</w:t>
      </w:r>
    </w:p>
    <w:p w14:paraId="5B9007D4" w14:textId="3263499E" w:rsidR="00543261" w:rsidRDefault="00543261" w:rsidP="00441854">
      <w:pPr>
        <w:pStyle w:val="ListParagraph"/>
        <w:numPr>
          <w:ilvl w:val="0"/>
          <w:numId w:val="8"/>
        </w:numPr>
      </w:pPr>
      <w:r>
        <w:t>Plug in power</w:t>
      </w:r>
    </w:p>
    <w:p w14:paraId="0FB51E97" w14:textId="5364C13B" w:rsidR="00543261" w:rsidRDefault="00543261" w:rsidP="00441854">
      <w:pPr>
        <w:pStyle w:val="ListParagraph"/>
        <w:numPr>
          <w:ilvl w:val="0"/>
          <w:numId w:val="8"/>
        </w:numPr>
      </w:pPr>
      <w:r>
        <w:t xml:space="preserve">Allow </w:t>
      </w:r>
      <w:r w:rsidR="001817C1">
        <w:t xml:space="preserve">the </w:t>
      </w:r>
      <w:proofErr w:type="spellStart"/>
      <w:r w:rsidR="001817C1">
        <w:t>RPi</w:t>
      </w:r>
      <w:proofErr w:type="spellEnd"/>
      <w:r w:rsidR="001817C1">
        <w:t xml:space="preserve"> to boot, choose </w:t>
      </w:r>
      <w:proofErr w:type="spellStart"/>
      <w:r w:rsidR="001817C1">
        <w:t>Raspbian</w:t>
      </w:r>
      <w:proofErr w:type="spellEnd"/>
      <w:r w:rsidR="001817C1">
        <w:t>, let it install (takes ~20 minutes)</w:t>
      </w:r>
    </w:p>
    <w:p w14:paraId="55F92DF4" w14:textId="037B884F" w:rsidR="001817C1" w:rsidRDefault="00BB69B6" w:rsidP="00441854">
      <w:pPr>
        <w:pStyle w:val="ListParagraph"/>
        <w:numPr>
          <w:ilvl w:val="0"/>
          <w:numId w:val="8"/>
        </w:numPr>
      </w:pPr>
      <w:r>
        <w:t>Reboot</w:t>
      </w:r>
    </w:p>
    <w:p w14:paraId="4B4DD1EF" w14:textId="533DADC1" w:rsidR="00BB69B6" w:rsidRDefault="00BB69B6" w:rsidP="00BB69B6">
      <w:pPr>
        <w:pStyle w:val="Heading2"/>
      </w:pPr>
      <w:r>
        <w:t xml:space="preserve">Connect to </w:t>
      </w:r>
      <w:proofErr w:type="spellStart"/>
      <w:r>
        <w:t>WiFi</w:t>
      </w:r>
      <w:proofErr w:type="spellEnd"/>
    </w:p>
    <w:p w14:paraId="23D5918E" w14:textId="39BFDC2A" w:rsidR="00BB69B6" w:rsidRDefault="00312D4D" w:rsidP="00441854">
      <w:pPr>
        <w:pStyle w:val="ListParagraph"/>
        <w:numPr>
          <w:ilvl w:val="0"/>
          <w:numId w:val="9"/>
        </w:numPr>
      </w:pPr>
      <w:r>
        <w:t xml:space="preserve">In the taskbar (at the top), click </w:t>
      </w:r>
      <w:proofErr w:type="spellStart"/>
      <w:r>
        <w:t>WiFi</w:t>
      </w:r>
      <w:proofErr w:type="spellEnd"/>
    </w:p>
    <w:p w14:paraId="106E0184" w14:textId="7802565B" w:rsidR="00312D4D" w:rsidRDefault="00312D4D" w:rsidP="00441854">
      <w:pPr>
        <w:pStyle w:val="ListParagraph"/>
        <w:numPr>
          <w:ilvl w:val="1"/>
          <w:numId w:val="9"/>
        </w:numPr>
      </w:pPr>
      <w:r>
        <w:t xml:space="preserve">Use the provided </w:t>
      </w:r>
      <w:proofErr w:type="spellStart"/>
      <w:r>
        <w:t>ssid</w:t>
      </w:r>
      <w:proofErr w:type="spellEnd"/>
      <w:r>
        <w:t>/password</w:t>
      </w:r>
    </w:p>
    <w:p w14:paraId="3B48EEEA" w14:textId="52D7C73A" w:rsidR="00312D4D" w:rsidRDefault="00504DD7" w:rsidP="00312D4D">
      <w:pPr>
        <w:pStyle w:val="Heading2"/>
      </w:pPr>
      <w:r>
        <w:t>Configure</w:t>
      </w:r>
      <w:r w:rsidR="00312D4D">
        <w:t xml:space="preserve"> the </w:t>
      </w:r>
      <w:proofErr w:type="spellStart"/>
      <w:r w:rsidR="00312D4D">
        <w:t>RPi</w:t>
      </w:r>
      <w:proofErr w:type="spellEnd"/>
    </w:p>
    <w:p w14:paraId="1093DECB" w14:textId="7BD97F54" w:rsidR="00312D4D" w:rsidRDefault="00504DD7" w:rsidP="00441854">
      <w:pPr>
        <w:pStyle w:val="ListParagraph"/>
        <w:numPr>
          <w:ilvl w:val="0"/>
          <w:numId w:val="10"/>
        </w:numPr>
      </w:pPr>
      <w:r>
        <w:t>From the taskbar, click the Terminal launcher (monitor with black screen)</w:t>
      </w:r>
    </w:p>
    <w:p w14:paraId="736B70F6" w14:textId="4A28B8E2" w:rsidR="00504DD7" w:rsidRPr="005624C7" w:rsidRDefault="00CA1C38" w:rsidP="00441854">
      <w:pPr>
        <w:pStyle w:val="ListParagraph"/>
        <w:numPr>
          <w:ilvl w:val="1"/>
          <w:numId w:val="10"/>
        </w:numPr>
        <w:rPr>
          <w:rFonts w:ascii="Consolas" w:hAnsi="Consolas"/>
          <w:b/>
          <w:bCs/>
        </w:rPr>
      </w:pPr>
      <w:proofErr w:type="spellStart"/>
      <w:r w:rsidRPr="005624C7">
        <w:rPr>
          <w:rFonts w:ascii="Consolas" w:hAnsi="Consolas"/>
          <w:b/>
          <w:bCs/>
        </w:rPr>
        <w:t>sudo</w:t>
      </w:r>
      <w:proofErr w:type="spellEnd"/>
      <w:r w:rsidRPr="005624C7">
        <w:rPr>
          <w:rFonts w:ascii="Consolas" w:hAnsi="Consolas"/>
          <w:b/>
          <w:bCs/>
        </w:rPr>
        <w:t xml:space="preserve"> </w:t>
      </w:r>
      <w:proofErr w:type="spellStart"/>
      <w:r w:rsidRPr="005624C7">
        <w:rPr>
          <w:rFonts w:ascii="Consolas" w:hAnsi="Consolas"/>
          <w:b/>
          <w:bCs/>
        </w:rPr>
        <w:t>raspi-config</w:t>
      </w:r>
      <w:proofErr w:type="spellEnd"/>
    </w:p>
    <w:p w14:paraId="76468CA5" w14:textId="38C57C3A" w:rsidR="00CA1C38" w:rsidRDefault="008E0BB1" w:rsidP="00441854">
      <w:pPr>
        <w:pStyle w:val="ListParagraph"/>
        <w:numPr>
          <w:ilvl w:val="0"/>
          <w:numId w:val="10"/>
        </w:numPr>
      </w:pPr>
      <w:r w:rsidRPr="008E0BB1">
        <w:t>Change User Password (2)</w:t>
      </w:r>
    </w:p>
    <w:p w14:paraId="0B3B9424" w14:textId="68898339" w:rsidR="008E0BB1" w:rsidRDefault="008E0BB1" w:rsidP="00441854">
      <w:pPr>
        <w:pStyle w:val="ListParagraph"/>
        <w:numPr>
          <w:ilvl w:val="0"/>
          <w:numId w:val="10"/>
        </w:numPr>
      </w:pPr>
      <w:r w:rsidRPr="008E0BB1">
        <w:t>Advanced (9) -&gt; Hostname (A2)</w:t>
      </w:r>
      <w:r>
        <w:t xml:space="preserve"> – use the label!</w:t>
      </w:r>
    </w:p>
    <w:p w14:paraId="0E47836C" w14:textId="22319774" w:rsidR="008E0BB1" w:rsidRDefault="008E0BB1" w:rsidP="00441854">
      <w:pPr>
        <w:pStyle w:val="ListParagraph"/>
        <w:numPr>
          <w:ilvl w:val="0"/>
          <w:numId w:val="10"/>
        </w:numPr>
      </w:pPr>
      <w:r w:rsidRPr="008E0BB1">
        <w:t>Advanced (9) -&gt; SSH (A4)</w:t>
      </w:r>
    </w:p>
    <w:p w14:paraId="638BEFB7" w14:textId="40A5A238" w:rsidR="008E0BB1" w:rsidRDefault="008E0BB1" w:rsidP="00441854">
      <w:pPr>
        <w:pStyle w:val="ListParagraph"/>
        <w:numPr>
          <w:ilvl w:val="0"/>
          <w:numId w:val="10"/>
        </w:numPr>
      </w:pPr>
      <w:r w:rsidRPr="008E0BB1">
        <w:t>Finish, Reboot</w:t>
      </w:r>
    </w:p>
    <w:p w14:paraId="2D4D0C1F" w14:textId="6FC17AE4" w:rsidR="008E0BB1" w:rsidRDefault="008E0BB1" w:rsidP="008E0BB1">
      <w:pPr>
        <w:pStyle w:val="Heading2"/>
      </w:pPr>
      <w:r>
        <w:t xml:space="preserve">Update </w:t>
      </w:r>
      <w:proofErr w:type="spellStart"/>
      <w:r>
        <w:t>RPi</w:t>
      </w:r>
      <w:proofErr w:type="spellEnd"/>
      <w:r>
        <w:t xml:space="preserve"> Software</w:t>
      </w:r>
    </w:p>
    <w:p w14:paraId="4CD057B4" w14:textId="44958C4F" w:rsidR="008E0BB1" w:rsidRDefault="008E0BB1" w:rsidP="00441854">
      <w:pPr>
        <w:pStyle w:val="ListParagraph"/>
        <w:numPr>
          <w:ilvl w:val="0"/>
          <w:numId w:val="11"/>
        </w:numPr>
      </w:pPr>
      <w:r>
        <w:t>Launch Terminal</w:t>
      </w:r>
    </w:p>
    <w:p w14:paraId="55A20B3A" w14:textId="10494FB6" w:rsidR="008E0BB1" w:rsidRPr="005624C7" w:rsidRDefault="008E0BB1" w:rsidP="00441854">
      <w:pPr>
        <w:pStyle w:val="ListParagraph"/>
        <w:numPr>
          <w:ilvl w:val="1"/>
          <w:numId w:val="17"/>
        </w:numPr>
        <w:rPr>
          <w:rFonts w:ascii="Consolas" w:hAnsi="Consolas"/>
          <w:b/>
          <w:bCs/>
        </w:rPr>
      </w:pPr>
      <w:proofErr w:type="spellStart"/>
      <w:r w:rsidRPr="005624C7">
        <w:rPr>
          <w:rFonts w:ascii="Consolas" w:hAnsi="Consolas"/>
          <w:b/>
          <w:bCs/>
        </w:rPr>
        <w:t>sudo</w:t>
      </w:r>
      <w:proofErr w:type="spellEnd"/>
      <w:r w:rsidRPr="005624C7">
        <w:rPr>
          <w:rFonts w:ascii="Consolas" w:hAnsi="Consolas"/>
          <w:b/>
          <w:bCs/>
        </w:rPr>
        <w:t xml:space="preserve"> apt-get update</w:t>
      </w:r>
    </w:p>
    <w:p w14:paraId="6783A9D2" w14:textId="3C2682CF" w:rsidR="008E0BB1" w:rsidRDefault="008E0BB1" w:rsidP="00441854">
      <w:pPr>
        <w:pStyle w:val="ListParagraph"/>
        <w:numPr>
          <w:ilvl w:val="1"/>
          <w:numId w:val="17"/>
        </w:numPr>
      </w:pPr>
      <w:proofErr w:type="spellStart"/>
      <w:r w:rsidRPr="005624C7">
        <w:rPr>
          <w:rFonts w:ascii="Consolas" w:hAnsi="Consolas"/>
          <w:b/>
          <w:bCs/>
        </w:rPr>
        <w:t>sudo</w:t>
      </w:r>
      <w:proofErr w:type="spellEnd"/>
      <w:r w:rsidRPr="005624C7">
        <w:rPr>
          <w:rFonts w:ascii="Consolas" w:hAnsi="Consolas"/>
          <w:b/>
          <w:bCs/>
        </w:rPr>
        <w:t xml:space="preserve"> apt-get upgrade</w:t>
      </w:r>
    </w:p>
    <w:p w14:paraId="70717AC2" w14:textId="07017A0C" w:rsidR="008E0BB1" w:rsidRDefault="008E0BB1" w:rsidP="00441854">
      <w:pPr>
        <w:pStyle w:val="ListParagraph"/>
        <w:numPr>
          <w:ilvl w:val="0"/>
          <w:numId w:val="11"/>
        </w:numPr>
      </w:pPr>
      <w:r w:rsidRPr="008E0BB1">
        <w:t>Reboot</w:t>
      </w:r>
    </w:p>
    <w:p w14:paraId="5EB3D129" w14:textId="405DE65A" w:rsidR="008E0BB1" w:rsidRDefault="008E0BB1" w:rsidP="008E0BB1">
      <w:pPr>
        <w:pStyle w:val="Heading2"/>
      </w:pPr>
      <w:r>
        <w:t>Install VNC for Remote Desktop</w:t>
      </w:r>
    </w:p>
    <w:p w14:paraId="4C8FB6A0" w14:textId="434CE165" w:rsidR="008E0BB1" w:rsidRDefault="008E0BB1" w:rsidP="00441854">
      <w:pPr>
        <w:pStyle w:val="ListParagraph"/>
        <w:numPr>
          <w:ilvl w:val="0"/>
          <w:numId w:val="12"/>
        </w:numPr>
      </w:pPr>
      <w:r>
        <w:t>Launch Terminal</w:t>
      </w:r>
    </w:p>
    <w:p w14:paraId="39FD816F" w14:textId="77777777" w:rsidR="00441854" w:rsidRDefault="008E0BB1" w:rsidP="00441854">
      <w:pPr>
        <w:pStyle w:val="ListParagraph"/>
        <w:numPr>
          <w:ilvl w:val="1"/>
          <w:numId w:val="12"/>
        </w:numPr>
        <w:rPr>
          <w:rFonts w:ascii="Consolas" w:hAnsi="Consolas"/>
          <w:b/>
          <w:bCs/>
        </w:rPr>
      </w:pPr>
      <w:proofErr w:type="spellStart"/>
      <w:r w:rsidRPr="00F06DD9">
        <w:rPr>
          <w:rFonts w:ascii="Consolas" w:hAnsi="Consolas"/>
          <w:b/>
          <w:bCs/>
        </w:rPr>
        <w:t>sudo</w:t>
      </w:r>
      <w:proofErr w:type="spellEnd"/>
      <w:r w:rsidRPr="00F06DD9">
        <w:rPr>
          <w:rFonts w:ascii="Consolas" w:hAnsi="Consolas"/>
          <w:b/>
          <w:bCs/>
        </w:rPr>
        <w:t xml:space="preserve"> apt-get install </w:t>
      </w:r>
      <w:proofErr w:type="spellStart"/>
      <w:r w:rsidRPr="00F06DD9">
        <w:rPr>
          <w:rFonts w:ascii="Consolas" w:hAnsi="Consolas"/>
          <w:b/>
          <w:bCs/>
        </w:rPr>
        <w:t>tightvncserver</w:t>
      </w:r>
      <w:proofErr w:type="spellEnd"/>
    </w:p>
    <w:p w14:paraId="776FB3C2" w14:textId="4D5B6035" w:rsidR="00BF49B4" w:rsidRPr="00B10CC2" w:rsidRDefault="00F06DD9" w:rsidP="00441854">
      <w:pPr>
        <w:pStyle w:val="ListParagraph"/>
        <w:numPr>
          <w:ilvl w:val="1"/>
          <w:numId w:val="12"/>
        </w:numPr>
        <w:rPr>
          <w:rFonts w:ascii="Consolas" w:hAnsi="Consolas"/>
          <w:b/>
          <w:bCs/>
        </w:rPr>
      </w:pPr>
      <w:proofErr w:type="spellStart"/>
      <w:r w:rsidRPr="00B10CC2">
        <w:rPr>
          <w:rFonts w:ascii="Consolas" w:hAnsi="Consolas"/>
          <w:b/>
          <w:bCs/>
        </w:rPr>
        <w:t>vncserver</w:t>
      </w:r>
      <w:proofErr w:type="spellEnd"/>
    </w:p>
    <w:p w14:paraId="4586A5C6" w14:textId="4188CA35" w:rsidR="00441854" w:rsidRPr="00441854" w:rsidRDefault="00441854" w:rsidP="00441854">
      <w:pPr>
        <w:pStyle w:val="ListParagraph"/>
        <w:numPr>
          <w:ilvl w:val="0"/>
          <w:numId w:val="21"/>
        </w:numPr>
        <w:rPr>
          <w:bCs/>
        </w:rPr>
      </w:pPr>
      <w:r w:rsidRPr="00441854">
        <w:rPr>
          <w:bCs/>
        </w:rPr>
        <w:t>Set a password (can be different than SSH)</w:t>
      </w:r>
    </w:p>
    <w:p w14:paraId="224D1662" w14:textId="32C18A28" w:rsidR="002C1CB8" w:rsidRDefault="002C1CB8" w:rsidP="002C1CB8">
      <w:pPr>
        <w:pStyle w:val="Heading2"/>
      </w:pPr>
      <w:r>
        <w:t xml:space="preserve">Connect Remotely to the </w:t>
      </w:r>
      <w:proofErr w:type="spellStart"/>
      <w:r>
        <w:t>RPi</w:t>
      </w:r>
      <w:proofErr w:type="spellEnd"/>
    </w:p>
    <w:p w14:paraId="07F3E5BF" w14:textId="48B0398D" w:rsidR="002C1CB8" w:rsidRDefault="002C1CB8" w:rsidP="00441854">
      <w:pPr>
        <w:pStyle w:val="ListParagraph"/>
        <w:numPr>
          <w:ilvl w:val="0"/>
          <w:numId w:val="13"/>
        </w:numPr>
      </w:pPr>
      <w:r>
        <w:t>On another computer, use an SSH program</w:t>
      </w:r>
    </w:p>
    <w:p w14:paraId="61B3C598" w14:textId="248556D8" w:rsidR="002C1CB8" w:rsidRDefault="002C1CB8" w:rsidP="00441854">
      <w:pPr>
        <w:pStyle w:val="ListParagraph"/>
        <w:numPr>
          <w:ilvl w:val="1"/>
          <w:numId w:val="13"/>
        </w:numPr>
      </w:pPr>
      <w:r>
        <w:t>Windows: putty</w:t>
      </w:r>
    </w:p>
    <w:p w14:paraId="28E6422C" w14:textId="109959A1" w:rsidR="002C1CB8" w:rsidRDefault="007A71B3" w:rsidP="00441854">
      <w:pPr>
        <w:pStyle w:val="ListParagraph"/>
        <w:numPr>
          <w:ilvl w:val="1"/>
          <w:numId w:val="13"/>
        </w:numPr>
      </w:pPr>
      <w:r>
        <w:t>Mac/Linux: Terminal:</w:t>
      </w:r>
      <w:r w:rsidR="00C70EE2">
        <w:t xml:space="preserve"> </w:t>
      </w:r>
      <w:proofErr w:type="spellStart"/>
      <w:r w:rsidR="00C70EE2" w:rsidRPr="007A71B3">
        <w:rPr>
          <w:rFonts w:ascii="Consolas" w:hAnsi="Consolas"/>
          <w:b/>
          <w:bCs/>
        </w:rPr>
        <w:t>ssh</w:t>
      </w:r>
      <w:proofErr w:type="spellEnd"/>
      <w:r w:rsidR="00C70EE2" w:rsidRPr="007A71B3">
        <w:rPr>
          <w:rFonts w:ascii="Consolas" w:hAnsi="Consolas"/>
          <w:b/>
          <w:bCs/>
        </w:rPr>
        <w:t xml:space="preserve"> </w:t>
      </w:r>
      <w:proofErr w:type="spellStart"/>
      <w:r w:rsidR="00C70EE2" w:rsidRPr="007A71B3">
        <w:rPr>
          <w:rFonts w:ascii="Consolas" w:hAnsi="Consolas"/>
          <w:b/>
          <w:bCs/>
        </w:rPr>
        <w:t>pi@</w:t>
      </w:r>
      <w:r w:rsidR="00BB3323" w:rsidRPr="007A71B3">
        <w:rPr>
          <w:rFonts w:ascii="Consolas" w:hAnsi="Consolas"/>
          <w:b/>
          <w:bCs/>
        </w:rPr>
        <w:t>hostname</w:t>
      </w:r>
      <w:r w:rsidR="00C70EE2" w:rsidRPr="007A71B3">
        <w:rPr>
          <w:rFonts w:ascii="Consolas" w:hAnsi="Consolas"/>
          <w:b/>
          <w:bCs/>
        </w:rPr>
        <w:t>.local</w:t>
      </w:r>
      <w:proofErr w:type="spellEnd"/>
    </w:p>
    <w:p w14:paraId="2A617389" w14:textId="113C046E" w:rsidR="002C1CB8" w:rsidRDefault="002C1CB8" w:rsidP="00441854">
      <w:pPr>
        <w:pStyle w:val="ListParagraph"/>
        <w:numPr>
          <w:ilvl w:val="1"/>
          <w:numId w:val="13"/>
        </w:numPr>
      </w:pPr>
      <w:r>
        <w:t>Host:</w:t>
      </w:r>
      <w:r w:rsidR="00395121">
        <w:t xml:space="preserve"> </w:t>
      </w:r>
      <w:proofErr w:type="spellStart"/>
      <w:proofErr w:type="gramStart"/>
      <w:r w:rsidR="00CC00EE">
        <w:t>hostname</w:t>
      </w:r>
      <w:r w:rsidR="00395121">
        <w:t>.local</w:t>
      </w:r>
      <w:proofErr w:type="spellEnd"/>
      <w:proofErr w:type="gramEnd"/>
    </w:p>
    <w:p w14:paraId="6F5A62B1" w14:textId="79890B38" w:rsidR="00C70EE2" w:rsidRDefault="00C70EE2" w:rsidP="00441854">
      <w:pPr>
        <w:pStyle w:val="ListParagraph"/>
        <w:numPr>
          <w:ilvl w:val="1"/>
          <w:numId w:val="13"/>
        </w:numPr>
      </w:pPr>
      <w:r>
        <w:t>User: pi</w:t>
      </w:r>
    </w:p>
    <w:p w14:paraId="2E65B47A" w14:textId="0EC96A24" w:rsidR="002C1CB8" w:rsidRDefault="002C1CB8" w:rsidP="00441854">
      <w:pPr>
        <w:pStyle w:val="ListParagraph"/>
        <w:numPr>
          <w:ilvl w:val="1"/>
          <w:numId w:val="13"/>
        </w:numPr>
      </w:pPr>
      <w:r>
        <w:t>Port: 22</w:t>
      </w:r>
    </w:p>
    <w:p w14:paraId="707675F2" w14:textId="54A08D9D" w:rsidR="002C1CB8" w:rsidRDefault="002C1CB8" w:rsidP="00441854">
      <w:pPr>
        <w:pStyle w:val="ListParagraph"/>
        <w:numPr>
          <w:ilvl w:val="1"/>
          <w:numId w:val="13"/>
        </w:numPr>
      </w:pPr>
      <w:r>
        <w:t>Password: from 2.4c above</w:t>
      </w:r>
    </w:p>
    <w:p w14:paraId="587E3346" w14:textId="7C81D93F" w:rsidR="008F16DE" w:rsidRDefault="008F16DE" w:rsidP="00441854">
      <w:pPr>
        <w:pStyle w:val="ListParagraph"/>
        <w:numPr>
          <w:ilvl w:val="0"/>
          <w:numId w:val="13"/>
        </w:numPr>
      </w:pPr>
      <w:r>
        <w:t>Start the VNC Server</w:t>
      </w:r>
    </w:p>
    <w:p w14:paraId="6EA2B627" w14:textId="051F8C77" w:rsidR="00C70EE2" w:rsidRPr="008F16DE" w:rsidRDefault="00C70EE2" w:rsidP="00441854">
      <w:pPr>
        <w:pStyle w:val="ListParagraph"/>
        <w:numPr>
          <w:ilvl w:val="1"/>
          <w:numId w:val="18"/>
        </w:numPr>
        <w:rPr>
          <w:rFonts w:ascii="Consolas" w:hAnsi="Consolas"/>
          <w:b/>
          <w:bCs/>
        </w:rPr>
      </w:pPr>
      <w:proofErr w:type="spellStart"/>
      <w:r w:rsidRPr="008F16DE">
        <w:rPr>
          <w:rFonts w:ascii="Consolas" w:hAnsi="Consolas"/>
          <w:b/>
          <w:bCs/>
        </w:rPr>
        <w:t>vncserver</w:t>
      </w:r>
      <w:proofErr w:type="spellEnd"/>
    </w:p>
    <w:p w14:paraId="7332F64B" w14:textId="66AFAA8B" w:rsidR="00C70EE2" w:rsidRDefault="00C70EE2" w:rsidP="00441854">
      <w:pPr>
        <w:pStyle w:val="ListParagraph"/>
        <w:numPr>
          <w:ilvl w:val="0"/>
          <w:numId w:val="13"/>
        </w:numPr>
      </w:pPr>
      <w:r>
        <w:t>Use VNC client software</w:t>
      </w:r>
    </w:p>
    <w:p w14:paraId="0C8BB51C" w14:textId="10C692A3" w:rsidR="00C70EE2" w:rsidRDefault="00C70EE2" w:rsidP="00441854">
      <w:pPr>
        <w:pStyle w:val="ListParagraph"/>
        <w:numPr>
          <w:ilvl w:val="1"/>
          <w:numId w:val="13"/>
        </w:numPr>
      </w:pPr>
      <w:r>
        <w:t>Windows: VNC Viewer</w:t>
      </w:r>
    </w:p>
    <w:p w14:paraId="216091D0" w14:textId="2CC6491B" w:rsidR="00C70EE2" w:rsidRDefault="00C70EE2" w:rsidP="00441854">
      <w:pPr>
        <w:pStyle w:val="ListParagraph"/>
        <w:numPr>
          <w:ilvl w:val="1"/>
          <w:numId w:val="13"/>
        </w:numPr>
      </w:pPr>
      <w:r>
        <w:t>Mac: Chicken of the VNC</w:t>
      </w:r>
    </w:p>
    <w:p w14:paraId="72E0885C" w14:textId="5C295BB7" w:rsidR="005D711B" w:rsidRDefault="005D711B" w:rsidP="00441854">
      <w:pPr>
        <w:pStyle w:val="ListParagraph"/>
        <w:numPr>
          <w:ilvl w:val="1"/>
          <w:numId w:val="13"/>
        </w:numPr>
      </w:pPr>
      <w:r>
        <w:t xml:space="preserve">Host: </w:t>
      </w:r>
      <w:proofErr w:type="spellStart"/>
      <w:proofErr w:type="gramStart"/>
      <w:r>
        <w:t>hostname.local</w:t>
      </w:r>
      <w:proofErr w:type="spellEnd"/>
      <w:proofErr w:type="gramEnd"/>
    </w:p>
    <w:p w14:paraId="2ADC2FFA" w14:textId="78E7970D" w:rsidR="005D711B" w:rsidRDefault="005D711B" w:rsidP="00441854">
      <w:pPr>
        <w:pStyle w:val="ListParagraph"/>
        <w:numPr>
          <w:ilvl w:val="1"/>
          <w:numId w:val="13"/>
        </w:numPr>
      </w:pPr>
      <w:r>
        <w:t>Port: 5901</w:t>
      </w:r>
      <w:r w:rsidR="00F00383">
        <w:t xml:space="preserve"> (display 1)</w:t>
      </w:r>
    </w:p>
    <w:p w14:paraId="2CF421ED" w14:textId="1A94B6F9" w:rsidR="00C70EE2" w:rsidRDefault="00346E8C" w:rsidP="00C70EE2">
      <w:pPr>
        <w:pStyle w:val="Heading2"/>
      </w:pPr>
      <w:r>
        <w:t xml:space="preserve">Install Webserver on the </w:t>
      </w:r>
      <w:proofErr w:type="spellStart"/>
      <w:r>
        <w:t>RPi</w:t>
      </w:r>
      <w:proofErr w:type="spellEnd"/>
    </w:p>
    <w:p w14:paraId="14D456D4" w14:textId="0D93D013" w:rsidR="00346E8C" w:rsidRDefault="00EC3F3C" w:rsidP="00441854">
      <w:pPr>
        <w:pStyle w:val="ListParagraph"/>
        <w:numPr>
          <w:ilvl w:val="0"/>
          <w:numId w:val="14"/>
        </w:numPr>
      </w:pPr>
      <w:r>
        <w:t>Via Terminal in VNC, or SSH install the “flask” Python library</w:t>
      </w:r>
    </w:p>
    <w:p w14:paraId="7A65A642" w14:textId="563C38B6" w:rsidR="00346E8C" w:rsidRPr="00EC3F3C" w:rsidRDefault="00346E8C" w:rsidP="00EC3F3C">
      <w:pPr>
        <w:pStyle w:val="ListParagraph"/>
        <w:numPr>
          <w:ilvl w:val="1"/>
          <w:numId w:val="14"/>
        </w:numPr>
        <w:rPr>
          <w:rFonts w:ascii="Consolas" w:hAnsi="Consolas"/>
          <w:b/>
          <w:bCs/>
        </w:rPr>
      </w:pPr>
      <w:proofErr w:type="spellStart"/>
      <w:r w:rsidRPr="00EC3F3C">
        <w:rPr>
          <w:rFonts w:ascii="Consolas" w:hAnsi="Consolas"/>
          <w:b/>
          <w:bCs/>
        </w:rPr>
        <w:t>sudo</w:t>
      </w:r>
      <w:proofErr w:type="spellEnd"/>
      <w:r w:rsidRPr="00EC3F3C">
        <w:rPr>
          <w:rFonts w:ascii="Consolas" w:hAnsi="Consolas"/>
          <w:b/>
          <w:bCs/>
        </w:rPr>
        <w:t xml:space="preserve"> pip install flask</w:t>
      </w:r>
    </w:p>
    <w:p w14:paraId="6870FFEB" w14:textId="77777777" w:rsidR="00045522" w:rsidRDefault="00045522" w:rsidP="00441854">
      <w:pPr>
        <w:pStyle w:val="ListParagraph"/>
        <w:numPr>
          <w:ilvl w:val="0"/>
          <w:numId w:val="14"/>
        </w:numPr>
      </w:pPr>
      <w:r>
        <w:t xml:space="preserve">On the </w:t>
      </w:r>
      <w:proofErr w:type="spellStart"/>
      <w:r>
        <w:t>RPi</w:t>
      </w:r>
      <w:proofErr w:type="spellEnd"/>
      <w:r>
        <w:t>, grab a copy of HTMAA software</w:t>
      </w:r>
      <w:r w:rsidR="00346E8C">
        <w:t xml:space="preserve"> </w:t>
      </w:r>
    </w:p>
    <w:p w14:paraId="7D8DA29F" w14:textId="05D0DF5D" w:rsidR="00346E8C" w:rsidRPr="00045522" w:rsidRDefault="00346E8C" w:rsidP="00045522">
      <w:pPr>
        <w:pStyle w:val="ListParagraph"/>
        <w:numPr>
          <w:ilvl w:val="1"/>
          <w:numId w:val="14"/>
        </w:numPr>
        <w:rPr>
          <w:rFonts w:ascii="Consolas" w:hAnsi="Consolas"/>
          <w:b/>
          <w:bCs/>
        </w:rPr>
      </w:pPr>
      <w:proofErr w:type="spellStart"/>
      <w:r w:rsidRPr="00045522">
        <w:rPr>
          <w:rFonts w:ascii="Consolas" w:hAnsi="Consolas"/>
          <w:b/>
          <w:bCs/>
        </w:rPr>
        <w:t>git</w:t>
      </w:r>
      <w:proofErr w:type="spellEnd"/>
      <w:r w:rsidRPr="00045522">
        <w:rPr>
          <w:rFonts w:ascii="Consolas" w:hAnsi="Consolas"/>
          <w:b/>
          <w:bCs/>
        </w:rPr>
        <w:t xml:space="preserve"> clone </w:t>
      </w:r>
      <w:r w:rsidRPr="00D5729D">
        <w:rPr>
          <w:rFonts w:ascii="Consolas" w:hAnsi="Consolas"/>
          <w:b/>
          <w:bCs/>
        </w:rPr>
        <w:t>https://github.com/natederbinsky/htmaa.git</w:t>
      </w:r>
    </w:p>
    <w:p w14:paraId="74F56E61" w14:textId="21272A33" w:rsidR="00346E8C" w:rsidRDefault="00346E8C" w:rsidP="00346E8C">
      <w:pPr>
        <w:pStyle w:val="Heading2"/>
      </w:pPr>
      <w:r>
        <w:t xml:space="preserve">Run Webserver on the </w:t>
      </w:r>
      <w:proofErr w:type="spellStart"/>
      <w:r>
        <w:t>RPi</w:t>
      </w:r>
      <w:proofErr w:type="spellEnd"/>
    </w:p>
    <w:p w14:paraId="7F595537" w14:textId="3D971F2E" w:rsidR="00346E8C" w:rsidRDefault="00346E8C" w:rsidP="00441854">
      <w:pPr>
        <w:pStyle w:val="ListParagraph"/>
        <w:numPr>
          <w:ilvl w:val="0"/>
          <w:numId w:val="15"/>
        </w:numPr>
      </w:pPr>
      <w:r>
        <w:t xml:space="preserve">Connect the </w:t>
      </w:r>
      <w:proofErr w:type="spellStart"/>
      <w:r>
        <w:t>RPi</w:t>
      </w:r>
      <w:proofErr w:type="spellEnd"/>
      <w:r>
        <w:t xml:space="preserve"> and the Arduino via USB</w:t>
      </w:r>
    </w:p>
    <w:p w14:paraId="0B6BB1F8" w14:textId="714F9D05" w:rsidR="00346E8C" w:rsidRDefault="00B44560" w:rsidP="00441854">
      <w:pPr>
        <w:pStyle w:val="ListParagraph"/>
        <w:numPr>
          <w:ilvl w:val="0"/>
          <w:numId w:val="15"/>
        </w:numPr>
      </w:pPr>
      <w:r>
        <w:t>Via Terminal in VNC, or SSH, change to the “client” directory</w:t>
      </w:r>
    </w:p>
    <w:p w14:paraId="71004113" w14:textId="1F782479" w:rsidR="00346E8C" w:rsidRPr="00B44560" w:rsidRDefault="00346E8C" w:rsidP="00B44560">
      <w:pPr>
        <w:pStyle w:val="ListParagraph"/>
        <w:numPr>
          <w:ilvl w:val="1"/>
          <w:numId w:val="15"/>
        </w:numPr>
        <w:rPr>
          <w:rFonts w:ascii="Consolas" w:hAnsi="Consolas"/>
          <w:b/>
          <w:bCs/>
        </w:rPr>
      </w:pPr>
      <w:r w:rsidRPr="00B44560">
        <w:rPr>
          <w:rFonts w:ascii="Consolas" w:hAnsi="Consolas"/>
          <w:b/>
          <w:bCs/>
        </w:rPr>
        <w:t>cd htmaa</w:t>
      </w:r>
      <w:r w:rsidR="00CC73F4">
        <w:rPr>
          <w:rFonts w:ascii="Consolas" w:hAnsi="Consolas"/>
          <w:b/>
          <w:bCs/>
        </w:rPr>
        <w:t>/unit3</w:t>
      </w:r>
      <w:bookmarkStart w:id="0" w:name="_GoBack"/>
      <w:bookmarkEnd w:id="0"/>
      <w:r w:rsidRPr="00B44560">
        <w:rPr>
          <w:rFonts w:ascii="Consolas" w:hAnsi="Consolas"/>
          <w:b/>
          <w:bCs/>
        </w:rPr>
        <w:t>/client</w:t>
      </w:r>
    </w:p>
    <w:p w14:paraId="29796AD4" w14:textId="3204195D" w:rsidR="00ED7292" w:rsidRDefault="00ED7292" w:rsidP="00441854">
      <w:pPr>
        <w:pStyle w:val="ListParagraph"/>
        <w:numPr>
          <w:ilvl w:val="0"/>
          <w:numId w:val="15"/>
        </w:numPr>
      </w:pPr>
      <w:r>
        <w:t>Run the HTMAA web server program</w:t>
      </w:r>
    </w:p>
    <w:p w14:paraId="2EF16152" w14:textId="039A3CD8" w:rsidR="00346E8C" w:rsidRPr="00ED7292" w:rsidRDefault="00D34E8F" w:rsidP="00ED7292">
      <w:pPr>
        <w:pStyle w:val="ListParagraph"/>
        <w:numPr>
          <w:ilvl w:val="1"/>
          <w:numId w:val="15"/>
        </w:numPr>
        <w:rPr>
          <w:rFonts w:ascii="Consolas" w:hAnsi="Consolas"/>
          <w:b/>
          <w:bCs/>
        </w:rPr>
      </w:pPr>
      <w:r w:rsidRPr="00ED7292">
        <w:rPr>
          <w:rFonts w:ascii="Consolas" w:hAnsi="Consolas"/>
          <w:b/>
          <w:bCs/>
        </w:rPr>
        <w:t>python web.py</w:t>
      </w:r>
    </w:p>
    <w:p w14:paraId="1B99313D" w14:textId="70BE0917" w:rsidR="00BB0D53" w:rsidRDefault="0062748B" w:rsidP="0062748B">
      <w:pPr>
        <w:pStyle w:val="ListParagraph"/>
        <w:numPr>
          <w:ilvl w:val="0"/>
          <w:numId w:val="15"/>
        </w:numPr>
      </w:pPr>
      <w:r>
        <w:t xml:space="preserve">To shut down the </w:t>
      </w:r>
      <w:proofErr w:type="spellStart"/>
      <w:r>
        <w:t>RPi</w:t>
      </w:r>
      <w:proofErr w:type="spellEnd"/>
      <w:r>
        <w:t xml:space="preserve">: </w:t>
      </w:r>
      <w:proofErr w:type="spellStart"/>
      <w:r>
        <w:t>c</w:t>
      </w:r>
      <w:r w:rsidR="00BB0D53">
        <w:t>trl+c</w:t>
      </w:r>
      <w:proofErr w:type="spellEnd"/>
      <w:r w:rsidR="00BB0D53">
        <w:t xml:space="preserve"> to exit python</w:t>
      </w:r>
      <w:r>
        <w:t>, c</w:t>
      </w:r>
      <w:r w:rsidR="00BB0D53">
        <w:t>hoose shutdown from the top-left menu</w:t>
      </w:r>
    </w:p>
    <w:p w14:paraId="4F1CD062" w14:textId="09BD3FC0" w:rsidR="00D34E8F" w:rsidRDefault="00D34E8F" w:rsidP="00D34E8F">
      <w:pPr>
        <w:pStyle w:val="Heading2"/>
      </w:pPr>
      <w:r>
        <w:t>Remote Control</w:t>
      </w:r>
    </w:p>
    <w:p w14:paraId="66C0B3C3" w14:textId="7E9B3067" w:rsidR="00D34E8F" w:rsidRDefault="00D34E8F" w:rsidP="00441854">
      <w:pPr>
        <w:pStyle w:val="ListParagraph"/>
        <w:numPr>
          <w:ilvl w:val="0"/>
          <w:numId w:val="16"/>
        </w:numPr>
      </w:pPr>
      <w:r>
        <w:t xml:space="preserve">From a phone or computer connected to </w:t>
      </w:r>
      <w:proofErr w:type="spellStart"/>
      <w:r>
        <w:t>WiFi</w:t>
      </w:r>
      <w:proofErr w:type="spellEnd"/>
      <w:r>
        <w:t>…</w:t>
      </w:r>
    </w:p>
    <w:p w14:paraId="229CD356" w14:textId="202D86E8" w:rsidR="00D34E8F" w:rsidRDefault="00D34E8F" w:rsidP="00441854">
      <w:pPr>
        <w:pStyle w:val="ListParagraph"/>
        <w:numPr>
          <w:ilvl w:val="0"/>
          <w:numId w:val="16"/>
        </w:numPr>
      </w:pPr>
      <w:r>
        <w:t xml:space="preserve">In a web browser, access </w:t>
      </w:r>
      <w:hyperlink r:id="rId10" w:history="1">
        <w:r w:rsidR="001B41DA" w:rsidRPr="00FD3AD0">
          <w:rPr>
            <w:rStyle w:val="Hyperlink"/>
          </w:rPr>
          <w:t>http://hostname.local:8080</w:t>
        </w:r>
      </w:hyperlink>
    </w:p>
    <w:p w14:paraId="75643DB7" w14:textId="6375F5DA" w:rsidR="00D34E8F" w:rsidRPr="00D34E8F" w:rsidRDefault="001B41DA" w:rsidP="00441854">
      <w:pPr>
        <w:pStyle w:val="ListParagraph"/>
        <w:numPr>
          <w:ilvl w:val="1"/>
          <w:numId w:val="16"/>
        </w:numPr>
      </w:pPr>
      <w:r>
        <w:t xml:space="preserve">The </w:t>
      </w:r>
      <w:proofErr w:type="spellStart"/>
      <w:r>
        <w:t>RPi</w:t>
      </w:r>
      <w:proofErr w:type="spellEnd"/>
      <w:r>
        <w:t xml:space="preserve">, found at </w:t>
      </w:r>
      <w:proofErr w:type="spellStart"/>
      <w:proofErr w:type="gramStart"/>
      <w:r>
        <w:t>hostname.local</w:t>
      </w:r>
      <w:proofErr w:type="spellEnd"/>
      <w:proofErr w:type="gramEnd"/>
      <w:r>
        <w:t xml:space="preserve">, </w:t>
      </w:r>
      <w:r w:rsidR="00D34E8F">
        <w:t>is “serving” a website on port 8080</w:t>
      </w:r>
    </w:p>
    <w:sectPr w:rsidR="00D34E8F" w:rsidRPr="00D34E8F" w:rsidSect="00494455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5EC93" w14:textId="77777777" w:rsidR="00AF2279" w:rsidRDefault="00AF2279" w:rsidP="00494455">
      <w:r>
        <w:separator/>
      </w:r>
    </w:p>
  </w:endnote>
  <w:endnote w:type="continuationSeparator" w:id="0">
    <w:p w14:paraId="144C0C50" w14:textId="77777777" w:rsidR="00AF2279" w:rsidRDefault="00AF2279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4EF7E" w14:textId="77777777" w:rsidR="00AF2279" w:rsidRDefault="00AF2279" w:rsidP="00494455">
      <w:r>
        <w:separator/>
      </w:r>
    </w:p>
  </w:footnote>
  <w:footnote w:type="continuationSeparator" w:id="0">
    <w:p w14:paraId="5C8081CA" w14:textId="77777777" w:rsidR="00AF2279" w:rsidRDefault="00AF2279" w:rsidP="00494455">
      <w:r>
        <w:continuationSeparator/>
      </w:r>
    </w:p>
  </w:footnote>
  <w:footnote w:id="1">
    <w:p w14:paraId="578FF3E6" w14:textId="0879A20F" w:rsidR="00107775" w:rsidRDefault="001077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4C83">
          <w:rPr>
            <w:rStyle w:val="Hyperlink"/>
          </w:rPr>
          <w:t>https://www.arduino.cc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18"/>
      <w:gridCol w:w="1458"/>
    </w:tblGrid>
    <w:tr w:rsidR="00CF263B" w14:paraId="09DD5EC9" w14:textId="77777777" w:rsidTr="00494455">
      <w:tc>
        <w:tcPr>
          <w:tcW w:w="8118" w:type="dxa"/>
        </w:tcPr>
        <w:p w14:paraId="6AF69EA7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5B3568">
            <w:rPr>
              <w:i/>
            </w:rPr>
            <w:t>HTMAA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5B3568">
            <w:rPr>
              <w:i/>
            </w:rPr>
            <w:t>Summer 2016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5B3568">
            <w:rPr>
              <w:i/>
            </w:rPr>
            <w:t>Derbinsky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5B3568">
            <w:rPr>
              <w:i/>
            </w:rPr>
            <w:t>Electronic Lock Method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123156D8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B356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C89EEFC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BFD"/>
    <w:multiLevelType w:val="hybridMultilevel"/>
    <w:tmpl w:val="BCACA9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C45F8"/>
    <w:multiLevelType w:val="hybridMultilevel"/>
    <w:tmpl w:val="C87005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827F0"/>
    <w:multiLevelType w:val="hybridMultilevel"/>
    <w:tmpl w:val="D1DEC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50261"/>
    <w:multiLevelType w:val="hybridMultilevel"/>
    <w:tmpl w:val="F5427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1F25"/>
    <w:multiLevelType w:val="hybridMultilevel"/>
    <w:tmpl w:val="EDF216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F424E"/>
    <w:multiLevelType w:val="hybridMultilevel"/>
    <w:tmpl w:val="65DAC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815A0"/>
    <w:multiLevelType w:val="multilevel"/>
    <w:tmpl w:val="EF24CD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C427D40"/>
    <w:multiLevelType w:val="hybridMultilevel"/>
    <w:tmpl w:val="2BC23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D701C"/>
    <w:multiLevelType w:val="hybridMultilevel"/>
    <w:tmpl w:val="57386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F78A0"/>
    <w:multiLevelType w:val="hybridMultilevel"/>
    <w:tmpl w:val="D910CCB8"/>
    <w:lvl w:ilvl="0" w:tplc="A4A60908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21E85"/>
    <w:multiLevelType w:val="hybridMultilevel"/>
    <w:tmpl w:val="11DC7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E861AB"/>
    <w:multiLevelType w:val="hybridMultilevel"/>
    <w:tmpl w:val="EF6E0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23289"/>
    <w:multiLevelType w:val="hybridMultilevel"/>
    <w:tmpl w:val="E0DAB190"/>
    <w:lvl w:ilvl="0" w:tplc="1DB4EBFC">
      <w:start w:val="2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33980"/>
    <w:multiLevelType w:val="hybridMultilevel"/>
    <w:tmpl w:val="26921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AE610F"/>
    <w:multiLevelType w:val="multilevel"/>
    <w:tmpl w:val="D910CCB8"/>
    <w:lvl w:ilvl="0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31496"/>
    <w:multiLevelType w:val="hybridMultilevel"/>
    <w:tmpl w:val="DE2C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950E1"/>
    <w:multiLevelType w:val="hybridMultilevel"/>
    <w:tmpl w:val="63F65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044000"/>
    <w:multiLevelType w:val="hybridMultilevel"/>
    <w:tmpl w:val="0E04F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94116"/>
    <w:multiLevelType w:val="hybridMultilevel"/>
    <w:tmpl w:val="C49ABC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95E91"/>
    <w:multiLevelType w:val="hybridMultilevel"/>
    <w:tmpl w:val="84844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916DDE"/>
    <w:multiLevelType w:val="hybridMultilevel"/>
    <w:tmpl w:val="E1F4D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0"/>
  </w:num>
  <w:num w:numId="4">
    <w:abstractNumId w:val="5"/>
  </w:num>
  <w:num w:numId="5">
    <w:abstractNumId w:val="19"/>
  </w:num>
  <w:num w:numId="6">
    <w:abstractNumId w:val="1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15"/>
  </w:num>
  <w:num w:numId="12">
    <w:abstractNumId w:val="16"/>
  </w:num>
  <w:num w:numId="13">
    <w:abstractNumId w:val="8"/>
  </w:num>
  <w:num w:numId="14">
    <w:abstractNumId w:val="3"/>
  </w:num>
  <w:num w:numId="15">
    <w:abstractNumId w:val="18"/>
  </w:num>
  <w:num w:numId="16">
    <w:abstractNumId w:val="7"/>
  </w:num>
  <w:num w:numId="17">
    <w:abstractNumId w:val="17"/>
  </w:num>
  <w:num w:numId="18">
    <w:abstractNumId w:val="4"/>
  </w:num>
  <w:num w:numId="19">
    <w:abstractNumId w:val="9"/>
  </w:num>
  <w:num w:numId="20">
    <w:abstractNumId w:val="14"/>
  </w:num>
  <w:num w:numId="21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4A"/>
    <w:rsid w:val="000031AB"/>
    <w:rsid w:val="000032C8"/>
    <w:rsid w:val="00011018"/>
    <w:rsid w:val="0001697C"/>
    <w:rsid w:val="00042A91"/>
    <w:rsid w:val="00045522"/>
    <w:rsid w:val="00052446"/>
    <w:rsid w:val="00057C67"/>
    <w:rsid w:val="00063772"/>
    <w:rsid w:val="000723A9"/>
    <w:rsid w:val="00077EDA"/>
    <w:rsid w:val="00084713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07775"/>
    <w:rsid w:val="00110132"/>
    <w:rsid w:val="00121EF0"/>
    <w:rsid w:val="00124167"/>
    <w:rsid w:val="0013249A"/>
    <w:rsid w:val="00144AC5"/>
    <w:rsid w:val="00146147"/>
    <w:rsid w:val="0015350D"/>
    <w:rsid w:val="00177BC7"/>
    <w:rsid w:val="001817C1"/>
    <w:rsid w:val="00182CC0"/>
    <w:rsid w:val="0019241B"/>
    <w:rsid w:val="0019248C"/>
    <w:rsid w:val="001932E3"/>
    <w:rsid w:val="001A4F27"/>
    <w:rsid w:val="001A554F"/>
    <w:rsid w:val="001B41DA"/>
    <w:rsid w:val="001D4AF0"/>
    <w:rsid w:val="001F37B7"/>
    <w:rsid w:val="00207A32"/>
    <w:rsid w:val="00210BB2"/>
    <w:rsid w:val="002124B3"/>
    <w:rsid w:val="00220DA6"/>
    <w:rsid w:val="00220DA9"/>
    <w:rsid w:val="002318FF"/>
    <w:rsid w:val="00231F84"/>
    <w:rsid w:val="00247591"/>
    <w:rsid w:val="00250088"/>
    <w:rsid w:val="002507C6"/>
    <w:rsid w:val="00256830"/>
    <w:rsid w:val="00266DB1"/>
    <w:rsid w:val="00272130"/>
    <w:rsid w:val="00275D33"/>
    <w:rsid w:val="0029292A"/>
    <w:rsid w:val="00295265"/>
    <w:rsid w:val="002B424D"/>
    <w:rsid w:val="002B57BA"/>
    <w:rsid w:val="002C1CB8"/>
    <w:rsid w:val="002C4C18"/>
    <w:rsid w:val="002D1FF8"/>
    <w:rsid w:val="002E249F"/>
    <w:rsid w:val="002E27EF"/>
    <w:rsid w:val="002E295D"/>
    <w:rsid w:val="002E5D42"/>
    <w:rsid w:val="002F2654"/>
    <w:rsid w:val="00306C93"/>
    <w:rsid w:val="00307FD8"/>
    <w:rsid w:val="00312D4D"/>
    <w:rsid w:val="003177AA"/>
    <w:rsid w:val="00346E8C"/>
    <w:rsid w:val="00350F0B"/>
    <w:rsid w:val="00353D1B"/>
    <w:rsid w:val="00355B17"/>
    <w:rsid w:val="003560C2"/>
    <w:rsid w:val="003718CF"/>
    <w:rsid w:val="00394A9F"/>
    <w:rsid w:val="00395121"/>
    <w:rsid w:val="003A621F"/>
    <w:rsid w:val="003C0D87"/>
    <w:rsid w:val="003C43A3"/>
    <w:rsid w:val="003C5AD4"/>
    <w:rsid w:val="003D1060"/>
    <w:rsid w:val="003D4237"/>
    <w:rsid w:val="003D5743"/>
    <w:rsid w:val="003D6895"/>
    <w:rsid w:val="003E6970"/>
    <w:rsid w:val="003F0263"/>
    <w:rsid w:val="003F04DF"/>
    <w:rsid w:val="003F3A81"/>
    <w:rsid w:val="003F498A"/>
    <w:rsid w:val="003F534D"/>
    <w:rsid w:val="00400134"/>
    <w:rsid w:val="00413B81"/>
    <w:rsid w:val="00441854"/>
    <w:rsid w:val="00441C3C"/>
    <w:rsid w:val="00442270"/>
    <w:rsid w:val="00447790"/>
    <w:rsid w:val="004517E5"/>
    <w:rsid w:val="00454B09"/>
    <w:rsid w:val="00462612"/>
    <w:rsid w:val="00473FA8"/>
    <w:rsid w:val="00487B41"/>
    <w:rsid w:val="00494455"/>
    <w:rsid w:val="00496766"/>
    <w:rsid w:val="004A68F1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4DD7"/>
    <w:rsid w:val="005066C9"/>
    <w:rsid w:val="005131C0"/>
    <w:rsid w:val="005219BE"/>
    <w:rsid w:val="00535245"/>
    <w:rsid w:val="005431A7"/>
    <w:rsid w:val="00543261"/>
    <w:rsid w:val="00546308"/>
    <w:rsid w:val="005624C7"/>
    <w:rsid w:val="005718BE"/>
    <w:rsid w:val="00572236"/>
    <w:rsid w:val="00576D0F"/>
    <w:rsid w:val="00576EB1"/>
    <w:rsid w:val="00585745"/>
    <w:rsid w:val="00592656"/>
    <w:rsid w:val="00592ECA"/>
    <w:rsid w:val="005A6629"/>
    <w:rsid w:val="005B1495"/>
    <w:rsid w:val="005B3568"/>
    <w:rsid w:val="005C0090"/>
    <w:rsid w:val="005D1E64"/>
    <w:rsid w:val="005D711B"/>
    <w:rsid w:val="005E45E9"/>
    <w:rsid w:val="005F1AF6"/>
    <w:rsid w:val="005F4786"/>
    <w:rsid w:val="005F74A5"/>
    <w:rsid w:val="0060025B"/>
    <w:rsid w:val="00622CCD"/>
    <w:rsid w:val="006256B8"/>
    <w:rsid w:val="0062748B"/>
    <w:rsid w:val="006338BC"/>
    <w:rsid w:val="00660E7A"/>
    <w:rsid w:val="006928B4"/>
    <w:rsid w:val="006B1F40"/>
    <w:rsid w:val="006C021D"/>
    <w:rsid w:val="006D3D6C"/>
    <w:rsid w:val="006E663B"/>
    <w:rsid w:val="006F15E8"/>
    <w:rsid w:val="006F20CF"/>
    <w:rsid w:val="006F4949"/>
    <w:rsid w:val="007038B8"/>
    <w:rsid w:val="0071729F"/>
    <w:rsid w:val="00721AEB"/>
    <w:rsid w:val="00722400"/>
    <w:rsid w:val="00722D22"/>
    <w:rsid w:val="00723CB6"/>
    <w:rsid w:val="00747827"/>
    <w:rsid w:val="007570DF"/>
    <w:rsid w:val="0076444D"/>
    <w:rsid w:val="00772CC4"/>
    <w:rsid w:val="007827A6"/>
    <w:rsid w:val="00783724"/>
    <w:rsid w:val="007879C0"/>
    <w:rsid w:val="007A05B6"/>
    <w:rsid w:val="007A71B3"/>
    <w:rsid w:val="007B015A"/>
    <w:rsid w:val="007B6222"/>
    <w:rsid w:val="007C29EC"/>
    <w:rsid w:val="007C4C9F"/>
    <w:rsid w:val="007D2998"/>
    <w:rsid w:val="00803C03"/>
    <w:rsid w:val="00850FC4"/>
    <w:rsid w:val="0085226C"/>
    <w:rsid w:val="00865327"/>
    <w:rsid w:val="00871E0E"/>
    <w:rsid w:val="00874DA6"/>
    <w:rsid w:val="0089218D"/>
    <w:rsid w:val="008A2C1D"/>
    <w:rsid w:val="008B2670"/>
    <w:rsid w:val="008B56E0"/>
    <w:rsid w:val="008C52D2"/>
    <w:rsid w:val="008C6C03"/>
    <w:rsid w:val="008D6023"/>
    <w:rsid w:val="008E0BB1"/>
    <w:rsid w:val="008F16DE"/>
    <w:rsid w:val="008F4130"/>
    <w:rsid w:val="008F6A57"/>
    <w:rsid w:val="009238FB"/>
    <w:rsid w:val="00944746"/>
    <w:rsid w:val="00945E7F"/>
    <w:rsid w:val="00955997"/>
    <w:rsid w:val="0095685A"/>
    <w:rsid w:val="00961591"/>
    <w:rsid w:val="00964232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44594"/>
    <w:rsid w:val="00A90F58"/>
    <w:rsid w:val="00AB4588"/>
    <w:rsid w:val="00AC2A0F"/>
    <w:rsid w:val="00AC4336"/>
    <w:rsid w:val="00AC5330"/>
    <w:rsid w:val="00AF2279"/>
    <w:rsid w:val="00B0164C"/>
    <w:rsid w:val="00B10455"/>
    <w:rsid w:val="00B10CC2"/>
    <w:rsid w:val="00B111D1"/>
    <w:rsid w:val="00B15067"/>
    <w:rsid w:val="00B21C29"/>
    <w:rsid w:val="00B32091"/>
    <w:rsid w:val="00B34CA9"/>
    <w:rsid w:val="00B44560"/>
    <w:rsid w:val="00B44F1F"/>
    <w:rsid w:val="00B5734A"/>
    <w:rsid w:val="00B66208"/>
    <w:rsid w:val="00B66B46"/>
    <w:rsid w:val="00B73F8B"/>
    <w:rsid w:val="00B77484"/>
    <w:rsid w:val="00B85BC3"/>
    <w:rsid w:val="00BB0D53"/>
    <w:rsid w:val="00BB1D5D"/>
    <w:rsid w:val="00BB3323"/>
    <w:rsid w:val="00BB69B6"/>
    <w:rsid w:val="00BC5452"/>
    <w:rsid w:val="00BD4257"/>
    <w:rsid w:val="00BF1187"/>
    <w:rsid w:val="00BF49B4"/>
    <w:rsid w:val="00C218BB"/>
    <w:rsid w:val="00C33F2D"/>
    <w:rsid w:val="00C47680"/>
    <w:rsid w:val="00C54CEB"/>
    <w:rsid w:val="00C54FC9"/>
    <w:rsid w:val="00C65A3C"/>
    <w:rsid w:val="00C70EE2"/>
    <w:rsid w:val="00C86080"/>
    <w:rsid w:val="00CA1C38"/>
    <w:rsid w:val="00CA612D"/>
    <w:rsid w:val="00CB02D6"/>
    <w:rsid w:val="00CB4085"/>
    <w:rsid w:val="00CB4D81"/>
    <w:rsid w:val="00CC00EE"/>
    <w:rsid w:val="00CC04AE"/>
    <w:rsid w:val="00CC73F4"/>
    <w:rsid w:val="00CD3966"/>
    <w:rsid w:val="00CE0150"/>
    <w:rsid w:val="00CE2AE3"/>
    <w:rsid w:val="00CF263B"/>
    <w:rsid w:val="00CF37FA"/>
    <w:rsid w:val="00CF3B0B"/>
    <w:rsid w:val="00CF5DA9"/>
    <w:rsid w:val="00D05541"/>
    <w:rsid w:val="00D13187"/>
    <w:rsid w:val="00D154AA"/>
    <w:rsid w:val="00D24A2A"/>
    <w:rsid w:val="00D24ED0"/>
    <w:rsid w:val="00D25057"/>
    <w:rsid w:val="00D27A84"/>
    <w:rsid w:val="00D34E8F"/>
    <w:rsid w:val="00D35D63"/>
    <w:rsid w:val="00D417DA"/>
    <w:rsid w:val="00D55660"/>
    <w:rsid w:val="00D5729D"/>
    <w:rsid w:val="00D600D5"/>
    <w:rsid w:val="00D628A7"/>
    <w:rsid w:val="00D644B7"/>
    <w:rsid w:val="00D7506A"/>
    <w:rsid w:val="00D922C1"/>
    <w:rsid w:val="00D94F3A"/>
    <w:rsid w:val="00DA77BE"/>
    <w:rsid w:val="00DC19F0"/>
    <w:rsid w:val="00DE2D37"/>
    <w:rsid w:val="00DF114F"/>
    <w:rsid w:val="00E00BA2"/>
    <w:rsid w:val="00E038A0"/>
    <w:rsid w:val="00E03A10"/>
    <w:rsid w:val="00E04793"/>
    <w:rsid w:val="00E27B8E"/>
    <w:rsid w:val="00E35E1A"/>
    <w:rsid w:val="00E4040A"/>
    <w:rsid w:val="00E51310"/>
    <w:rsid w:val="00E53A7B"/>
    <w:rsid w:val="00E906F2"/>
    <w:rsid w:val="00EA3663"/>
    <w:rsid w:val="00EC3F3C"/>
    <w:rsid w:val="00ED30A3"/>
    <w:rsid w:val="00ED5532"/>
    <w:rsid w:val="00ED7292"/>
    <w:rsid w:val="00EE05E1"/>
    <w:rsid w:val="00EE333C"/>
    <w:rsid w:val="00EE4567"/>
    <w:rsid w:val="00EE6628"/>
    <w:rsid w:val="00F00383"/>
    <w:rsid w:val="00F055A3"/>
    <w:rsid w:val="00F06DD9"/>
    <w:rsid w:val="00F11856"/>
    <w:rsid w:val="00F22CE8"/>
    <w:rsid w:val="00F2708F"/>
    <w:rsid w:val="00F37C73"/>
    <w:rsid w:val="00F4663A"/>
    <w:rsid w:val="00F529E6"/>
    <w:rsid w:val="00F604A3"/>
    <w:rsid w:val="00F66B11"/>
    <w:rsid w:val="00F70ADB"/>
    <w:rsid w:val="00F71295"/>
    <w:rsid w:val="00F72105"/>
    <w:rsid w:val="00F76A11"/>
    <w:rsid w:val="00F77CFF"/>
    <w:rsid w:val="00FA2B10"/>
    <w:rsid w:val="00FB098D"/>
    <w:rsid w:val="00FB3C06"/>
    <w:rsid w:val="00FC24E1"/>
    <w:rsid w:val="00FC315A"/>
    <w:rsid w:val="00FC4E93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334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28B4"/>
    <w:pPr>
      <w:keepNext/>
      <w:keepLines/>
      <w:numPr>
        <w:numId w:val="1"/>
      </w:numPr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928B4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natederbinsky/htmaa" TargetMode="External"/><Relationship Id="rId9" Type="http://schemas.openxmlformats.org/officeDocument/2006/relationships/hyperlink" Target="https://github.com/joshmarinacci/CmdArduino" TargetMode="External"/><Relationship Id="rId10" Type="http://schemas.openxmlformats.org/officeDocument/2006/relationships/hyperlink" Target="http://hostname.local:808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duino.c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ate/Documents/repos/wit-templates/handout/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handout.dotx</Template>
  <TotalTime>125</TotalTime>
  <Pages>3</Pages>
  <Words>697</Words>
  <Characters>3976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Arduino</vt:lpstr>
      <vt:lpstr>    Build the Arduino + Breadboard Stand</vt:lpstr>
      <vt:lpstr>    Test the Arduino (Blink! No Blink!)</vt:lpstr>
      <vt:lpstr>    Build the Lock Circuit</vt:lpstr>
      <vt:lpstr>    Program the Arduino with Lock Software</vt:lpstr>
      <vt:lpstr>    Command the Arduino!</vt:lpstr>
      <vt:lpstr>Raspberry Pi (RPi)</vt:lpstr>
      <vt:lpstr>    Install RPi in Case</vt:lpstr>
      <vt:lpstr>    Install Raspbian (the RPi Operating System)</vt:lpstr>
      <vt:lpstr>    Connect to WiFi</vt:lpstr>
      <vt:lpstr>    Configure the RPi</vt:lpstr>
      <vt:lpstr>    Update RPi Software</vt:lpstr>
      <vt:lpstr>    Install VNC for Remote Desktop</vt:lpstr>
      <vt:lpstr>    Connect Remotely to the RPi</vt:lpstr>
      <vt:lpstr>    Install Webserver on the RPi</vt:lpstr>
      <vt:lpstr>    Run Webserver on the RPi</vt:lpstr>
      <vt:lpstr>    Remote Control</vt:lpstr>
    </vt:vector>
  </TitlesOfParts>
  <Manager/>
  <Company/>
  <LinksUpToDate>false</LinksUpToDate>
  <CharactersWithSpaces>4664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Derbinsky, Nate</dc:creator>
  <cp:keywords/>
  <dc:description/>
  <cp:lastModifiedBy>Derbinsky, Nate</cp:lastModifiedBy>
  <cp:revision>73</cp:revision>
  <cp:lastPrinted>2016-08-14T10:10:00Z</cp:lastPrinted>
  <dcterms:created xsi:type="dcterms:W3CDTF">2016-08-12T11:45:00Z</dcterms:created>
  <dcterms:modified xsi:type="dcterms:W3CDTF">2016-08-14T10:10:00Z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HTMAA</vt:lpwstr>
  </property>
  <property fmtid="{D5CDD505-2E9C-101B-9397-08002B2CF9AE}" pid="3" name="ClassName">
    <vt:lpwstr>Unit 3</vt:lpwstr>
  </property>
  <property fmtid="{D5CDD505-2E9C-101B-9397-08002B2CF9AE}" pid="4" name="Semester">
    <vt:lpwstr>Summer 2016</vt:lpwstr>
  </property>
  <property fmtid="{D5CDD505-2E9C-101B-9397-08002B2CF9AE}" pid="5" name="Professor">
    <vt:lpwstr>Derbinsky</vt:lpwstr>
  </property>
  <property fmtid="{D5CDD505-2E9C-101B-9397-08002B2CF9AE}" pid="6" name="Assignment">
    <vt:lpwstr>Electronic Lock Method</vt:lpwstr>
  </property>
</Properties>
</file>