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8658"/>
      </w:tblGrid>
      <w:tr w:rsidR="00101A80" w14:paraId="653E7E46" w14:textId="77777777" w:rsidTr="003F3A81">
        <w:tc>
          <w:tcPr>
            <w:tcW w:w="918" w:type="dxa"/>
            <w:vAlign w:val="center"/>
          </w:tcPr>
          <w:p w14:paraId="50CA1899" w14:textId="77777777" w:rsidR="00101A80" w:rsidRDefault="00101A80" w:rsidP="003F3A8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B67EF1" wp14:editId="3B30D3DE">
                  <wp:extent cx="385987" cy="448491"/>
                  <wp:effectExtent l="0" t="0" r="0" b="8890"/>
                  <wp:docPr id="1" name="Picture 1" descr="Macintosh HD:Users:nate:Desktop:WIT-shie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nate:Desktop:WIT-shie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275" cy="44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8" w:type="dxa"/>
          </w:tcPr>
          <w:p w14:paraId="741E876F" w14:textId="77777777" w:rsidR="00101A80" w:rsidRPr="00CF263B" w:rsidRDefault="00101A80" w:rsidP="008B2670">
            <w:pPr>
              <w:spacing w:after="0"/>
              <w:rPr>
                <w:b/>
                <w:sz w:val="22"/>
                <w:szCs w:val="22"/>
              </w:rPr>
            </w:pPr>
            <w:r w:rsidRPr="00CF263B">
              <w:rPr>
                <w:b/>
                <w:sz w:val="22"/>
                <w:szCs w:val="22"/>
              </w:rPr>
              <w:t>Wentworth Institute of Technology</w:t>
            </w:r>
          </w:p>
          <w:p w14:paraId="523EB611" w14:textId="77777777" w:rsidR="00101A80" w:rsidRDefault="00A633C1" w:rsidP="008B2670">
            <w:pPr>
              <w:spacing w:after="0"/>
            </w:pPr>
            <w:fldSimple w:instr=" DOCPROPERTY &quot;ClassNumber&quot; \* MERGEFORMAT ">
              <w:r w:rsidR="00C471FD">
                <w:t>HTMAA</w:t>
              </w:r>
            </w:fldSimple>
            <w:r w:rsidR="00965EC1">
              <w:t xml:space="preserve"> </w:t>
            </w:r>
            <w:r w:rsidR="00101A80">
              <w:t xml:space="preserve">– </w:t>
            </w:r>
            <w:fldSimple w:instr=" DOCPROPERTY &quot;ClassName&quot;  \* MERGEFORMAT ">
              <w:r w:rsidR="00C471FD">
                <w:t>Unit 3</w:t>
              </w:r>
            </w:fldSimple>
          </w:p>
          <w:p w14:paraId="4ADB970C" w14:textId="77777777" w:rsidR="00101A80" w:rsidRDefault="00A633C1" w:rsidP="008B2670">
            <w:pPr>
              <w:spacing w:after="0"/>
            </w:pPr>
            <w:r>
              <w:fldChar w:fldCharType="begin"/>
            </w:r>
            <w:r>
              <w:instrText xml:space="preserve"> DOCPROPERTY "Semester"  \* MERGEFORMAT </w:instrText>
            </w:r>
            <w:r>
              <w:fldChar w:fldCharType="separate"/>
            </w:r>
            <w:r w:rsidR="00C471FD">
              <w:t>Summer 2016</w:t>
            </w:r>
            <w:r>
              <w:fldChar w:fldCharType="end"/>
            </w:r>
            <w:r w:rsidR="00101A80">
              <w:t xml:space="preserve">, </w:t>
            </w:r>
            <w:r>
              <w:fldChar w:fldCharType="begin"/>
            </w:r>
            <w:r>
              <w:instrText xml:space="preserve"> DOCPROPERTY "Professor"  \* MERGEFORMAT </w:instrText>
            </w:r>
            <w:r>
              <w:fldChar w:fldCharType="separate"/>
            </w:r>
            <w:r w:rsidR="00C471FD">
              <w:t>Derbinsky</w:t>
            </w:r>
            <w:r>
              <w:fldChar w:fldCharType="end"/>
            </w:r>
          </w:p>
        </w:tc>
      </w:tr>
    </w:tbl>
    <w:p w14:paraId="297F383F" w14:textId="77777777" w:rsidR="00101A80" w:rsidRDefault="00101A80" w:rsidP="00CF263B">
      <w:pPr>
        <w:pBdr>
          <w:bottom w:val="single" w:sz="6" w:space="1" w:color="auto"/>
        </w:pBdr>
        <w:spacing w:after="0"/>
      </w:pPr>
    </w:p>
    <w:p w14:paraId="2B1E6E11" w14:textId="0CF6A392" w:rsidR="00D34E83" w:rsidRDefault="00D34E83" w:rsidP="00D34E83">
      <w:pPr>
        <w:pStyle w:val="Title"/>
      </w:pPr>
      <w:r>
        <w:fldChar w:fldCharType="begin"/>
      </w:r>
      <w:r>
        <w:instrText xml:space="preserve"> DOCPROPERTY "Assignment"  \* MERGEFORMAT </w:instrText>
      </w:r>
      <w:r>
        <w:fldChar w:fldCharType="separate"/>
      </w:r>
      <w:r>
        <w:t>Talking Points</w:t>
      </w:r>
      <w:r>
        <w:fldChar w:fldCharType="end"/>
      </w:r>
    </w:p>
    <w:p w14:paraId="05BE61B1" w14:textId="774B76F2" w:rsidR="00AC4336" w:rsidRDefault="00633102" w:rsidP="00633102">
      <w:pPr>
        <w:pStyle w:val="Heading1"/>
      </w:pPr>
      <w:r>
        <w:t>Smart Systems</w:t>
      </w:r>
    </w:p>
    <w:p w14:paraId="2ABB878A" w14:textId="4BB6348D" w:rsidR="00633102" w:rsidRDefault="00633102" w:rsidP="00633102">
      <w:pPr>
        <w:pStyle w:val="ListParagraph"/>
        <w:numPr>
          <w:ilvl w:val="0"/>
          <w:numId w:val="25"/>
        </w:numPr>
      </w:pPr>
      <w:r>
        <w:t>What makes a</w:t>
      </w:r>
      <w:r w:rsidR="005065BB">
        <w:t xml:space="preserve"> device a</w:t>
      </w:r>
      <w:r>
        <w:t xml:space="preserve"> </w:t>
      </w:r>
      <w:r w:rsidRPr="00023D24">
        <w:rPr>
          <w:b/>
        </w:rPr>
        <w:t>computer</w:t>
      </w:r>
      <w:r>
        <w:t>?</w:t>
      </w:r>
    </w:p>
    <w:p w14:paraId="7C9C7D05" w14:textId="05BC010C" w:rsidR="00633102" w:rsidRDefault="00633102" w:rsidP="00633102">
      <w:pPr>
        <w:pStyle w:val="ListParagraph"/>
        <w:numPr>
          <w:ilvl w:val="1"/>
          <w:numId w:val="25"/>
        </w:numPr>
      </w:pPr>
      <w:r>
        <w:t>Input, Output, Processing, Storage</w:t>
      </w:r>
      <w:r w:rsidR="00AF7A60">
        <w:t>/Memory</w:t>
      </w:r>
    </w:p>
    <w:p w14:paraId="3BF0BB61" w14:textId="54F5703A" w:rsidR="008246A7" w:rsidRDefault="001629E7" w:rsidP="001629E7">
      <w:pPr>
        <w:pStyle w:val="ListParagraph"/>
        <w:numPr>
          <w:ilvl w:val="1"/>
          <w:numId w:val="25"/>
        </w:numPr>
      </w:pPr>
      <w:r>
        <w:t xml:space="preserve">Examples: Raspberry Pi, </w:t>
      </w:r>
      <w:r w:rsidR="008246A7">
        <w:t>Arduino (</w:t>
      </w:r>
      <w:r w:rsidR="008246A7" w:rsidRPr="001629E7">
        <w:rPr>
          <w:b/>
        </w:rPr>
        <w:t>microcontroller</w:t>
      </w:r>
      <w:r w:rsidR="008246A7">
        <w:t>, computer that is more specialized)</w:t>
      </w:r>
    </w:p>
    <w:p w14:paraId="1D72C6E5" w14:textId="2DDEC47F" w:rsidR="008246A7" w:rsidRDefault="00E27136" w:rsidP="008246A7">
      <w:pPr>
        <w:pStyle w:val="ListParagraph"/>
        <w:numPr>
          <w:ilvl w:val="0"/>
          <w:numId w:val="25"/>
        </w:numPr>
      </w:pPr>
      <w:r>
        <w:t xml:space="preserve">Computers comprise </w:t>
      </w:r>
      <w:r w:rsidRPr="001D7349">
        <w:rPr>
          <w:b/>
        </w:rPr>
        <w:t>hardware</w:t>
      </w:r>
      <w:r>
        <w:t xml:space="preserve"> and </w:t>
      </w:r>
      <w:r w:rsidRPr="001D7349">
        <w:rPr>
          <w:b/>
        </w:rPr>
        <w:t>software</w:t>
      </w:r>
    </w:p>
    <w:p w14:paraId="7A7477D0" w14:textId="71888599" w:rsidR="00E27136" w:rsidRDefault="00E27136" w:rsidP="00E27136">
      <w:pPr>
        <w:pStyle w:val="ListParagraph"/>
        <w:numPr>
          <w:ilvl w:val="1"/>
          <w:numId w:val="25"/>
        </w:numPr>
      </w:pPr>
      <w:r>
        <w:t>Hardware = physical</w:t>
      </w:r>
    </w:p>
    <w:p w14:paraId="61255DB3" w14:textId="65CF0040" w:rsidR="00E27136" w:rsidRDefault="00CD0D1D" w:rsidP="00E27136">
      <w:pPr>
        <w:pStyle w:val="ListParagraph"/>
        <w:numPr>
          <w:ilvl w:val="2"/>
          <w:numId w:val="25"/>
        </w:numPr>
      </w:pPr>
      <w:r>
        <w:t xml:space="preserve">Input via </w:t>
      </w:r>
      <w:r w:rsidRPr="001D7349">
        <w:rPr>
          <w:b/>
        </w:rPr>
        <w:t>s</w:t>
      </w:r>
      <w:r w:rsidR="00E27136" w:rsidRPr="001D7349">
        <w:rPr>
          <w:b/>
        </w:rPr>
        <w:t>ensor</w:t>
      </w:r>
      <w:r w:rsidRPr="001D7349">
        <w:rPr>
          <w:b/>
        </w:rPr>
        <w:t>s</w:t>
      </w:r>
      <w:r w:rsidR="00E27136">
        <w:t>: gets information (e.g. microphone, button)</w:t>
      </w:r>
    </w:p>
    <w:p w14:paraId="1D7A3C2A" w14:textId="0EA8D5CD" w:rsidR="00E27136" w:rsidRDefault="00CD0D1D" w:rsidP="00E27136">
      <w:pPr>
        <w:pStyle w:val="ListParagraph"/>
        <w:numPr>
          <w:ilvl w:val="2"/>
          <w:numId w:val="25"/>
        </w:numPr>
      </w:pPr>
      <w:r>
        <w:t xml:space="preserve">Output via </w:t>
      </w:r>
      <w:r w:rsidRPr="001D7349">
        <w:rPr>
          <w:b/>
        </w:rPr>
        <w:t>a</w:t>
      </w:r>
      <w:r w:rsidR="00E27136" w:rsidRPr="001D7349">
        <w:rPr>
          <w:b/>
        </w:rPr>
        <w:t>ctuator</w:t>
      </w:r>
      <w:r w:rsidRPr="001D7349">
        <w:rPr>
          <w:b/>
        </w:rPr>
        <w:t>s</w:t>
      </w:r>
      <w:r w:rsidR="00E27136">
        <w:t>: produces change (e.g. printer, speaker, LED)</w:t>
      </w:r>
    </w:p>
    <w:p w14:paraId="6C80C384" w14:textId="7BEA9B47" w:rsidR="00E27136" w:rsidRDefault="00E27136" w:rsidP="00E27136">
      <w:pPr>
        <w:pStyle w:val="ListParagraph"/>
        <w:numPr>
          <w:ilvl w:val="1"/>
          <w:numId w:val="25"/>
        </w:numPr>
      </w:pPr>
      <w:r>
        <w:t xml:space="preserve">Software = </w:t>
      </w:r>
      <w:r w:rsidR="00CD0D1D">
        <w:t xml:space="preserve">instructions as </w:t>
      </w:r>
      <w:r w:rsidR="00CD0D1D" w:rsidRPr="000A1E4F">
        <w:rPr>
          <w:b/>
        </w:rPr>
        <w:t>programs</w:t>
      </w:r>
      <w:r w:rsidR="000A1E4F">
        <w:t xml:space="preserve"> (or </w:t>
      </w:r>
      <w:r w:rsidR="000A1E4F">
        <w:rPr>
          <w:b/>
        </w:rPr>
        <w:t>applications</w:t>
      </w:r>
      <w:r w:rsidR="000A1E4F">
        <w:t>, “apps”)</w:t>
      </w:r>
    </w:p>
    <w:p w14:paraId="2CE67984" w14:textId="7704D362" w:rsidR="00CD0D1D" w:rsidRDefault="00CD0D1D" w:rsidP="00CD0D1D">
      <w:pPr>
        <w:pStyle w:val="ListParagraph"/>
        <w:numPr>
          <w:ilvl w:val="2"/>
          <w:numId w:val="25"/>
        </w:numPr>
      </w:pPr>
      <w:r>
        <w:t xml:space="preserve">An </w:t>
      </w:r>
      <w:r w:rsidRPr="00D216E1">
        <w:rPr>
          <w:b/>
        </w:rPr>
        <w:t>Operating System</w:t>
      </w:r>
      <w:r>
        <w:t xml:space="preserve"> </w:t>
      </w:r>
      <w:r w:rsidR="00661C43">
        <w:t xml:space="preserve">(OS) </w:t>
      </w:r>
      <w:r>
        <w:t xml:space="preserve">is a program that allows other programs to co-exist, sharing computer resources effectively </w:t>
      </w:r>
      <w:r w:rsidR="00D931B1">
        <w:t>&amp;</w:t>
      </w:r>
      <w:r>
        <w:t xml:space="preserve"> securely</w:t>
      </w:r>
      <w:r w:rsidR="007A7AA1">
        <w:t xml:space="preserve"> (e.g. Windows, </w:t>
      </w:r>
      <w:proofErr w:type="spellStart"/>
      <w:r w:rsidR="007A7AA1">
        <w:t>macOS</w:t>
      </w:r>
      <w:proofErr w:type="spellEnd"/>
      <w:r w:rsidR="007A7AA1">
        <w:t>, Linux)</w:t>
      </w:r>
    </w:p>
    <w:p w14:paraId="021CFE3A" w14:textId="58844CC1" w:rsidR="00523171" w:rsidRDefault="00523171" w:rsidP="00CD0D1D">
      <w:pPr>
        <w:pStyle w:val="ListParagraph"/>
        <w:numPr>
          <w:ilvl w:val="2"/>
          <w:numId w:val="25"/>
        </w:numPr>
      </w:pPr>
      <w:r>
        <w:t xml:space="preserve">A </w:t>
      </w:r>
      <w:r>
        <w:rPr>
          <w:b/>
        </w:rPr>
        <w:t>shell</w:t>
      </w:r>
      <w:r>
        <w:t xml:space="preserve"> (or </w:t>
      </w:r>
      <w:r w:rsidRPr="00D17793">
        <w:rPr>
          <w:b/>
        </w:rPr>
        <w:t>terminal</w:t>
      </w:r>
      <w:r>
        <w:t xml:space="preserve">) </w:t>
      </w:r>
      <w:r w:rsidRPr="00523171">
        <w:t>is</w:t>
      </w:r>
      <w:r>
        <w:t xml:space="preserve"> a program </w:t>
      </w:r>
      <w:r w:rsidR="00D17793">
        <w:t>to</w:t>
      </w:r>
      <w:r>
        <w:t xml:space="preserve"> execute</w:t>
      </w:r>
      <w:r w:rsidR="00D17793">
        <w:t>s</w:t>
      </w:r>
      <w:r>
        <w:t xml:space="preserve"> </w:t>
      </w:r>
      <w:r w:rsidR="00D17793">
        <w:t xml:space="preserve">OS </w:t>
      </w:r>
      <w:r>
        <w:t>commands</w:t>
      </w:r>
      <w:bookmarkStart w:id="0" w:name="_GoBack"/>
      <w:bookmarkEnd w:id="0"/>
    </w:p>
    <w:p w14:paraId="765C4960" w14:textId="22FE486A" w:rsidR="00CD0D1D" w:rsidRDefault="00D931B1" w:rsidP="00D931B1">
      <w:pPr>
        <w:pStyle w:val="ListParagraph"/>
        <w:numPr>
          <w:ilvl w:val="0"/>
          <w:numId w:val="25"/>
        </w:numPr>
      </w:pPr>
      <w:r>
        <w:t>Computers are circuits, and so really only understand voltages</w:t>
      </w:r>
    </w:p>
    <w:p w14:paraId="6ABBF103" w14:textId="70E3225D" w:rsidR="00D931B1" w:rsidRDefault="0084157E" w:rsidP="00D931B1">
      <w:pPr>
        <w:pStyle w:val="ListParagraph"/>
        <w:numPr>
          <w:ilvl w:val="1"/>
          <w:numId w:val="25"/>
        </w:numPr>
      </w:pPr>
      <w:r>
        <w:t>0 = LOW voltage</w:t>
      </w:r>
      <w:r w:rsidR="009D63B9">
        <w:t xml:space="preserve"> (</w:t>
      </w:r>
      <m:oMath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0.9</m:t>
        </m:r>
        <m:r>
          <w:rPr>
            <w:rFonts w:ascii="Cambria Math" w:hAnsi="Cambria Math"/>
          </w:rPr>
          <m:t>V</m:t>
        </m:r>
      </m:oMath>
      <w:r>
        <w:t xml:space="preserve">, including </w:t>
      </w:r>
      <w:r>
        <w:rPr>
          <w:b/>
        </w:rPr>
        <w:t>ground</w:t>
      </w:r>
      <w:r w:rsidR="009D63B9">
        <w:t>)</w:t>
      </w:r>
    </w:p>
    <w:p w14:paraId="0E4F3AF3" w14:textId="2D610D39" w:rsidR="00D931B1" w:rsidRDefault="0084157E" w:rsidP="00D931B1">
      <w:pPr>
        <w:pStyle w:val="ListParagraph"/>
        <w:numPr>
          <w:ilvl w:val="1"/>
          <w:numId w:val="25"/>
        </w:numPr>
      </w:pPr>
      <w:r>
        <w:t>1 = HIGH</w:t>
      </w:r>
      <w:r w:rsidR="00C4788C">
        <w:t xml:space="preserve"> voltage</w:t>
      </w:r>
      <w:r w:rsidR="009D63B9">
        <w:t xml:space="preserve"> </w:t>
      </w:r>
      <w:r w:rsidR="009D63B9">
        <w:t>(</w:t>
      </w:r>
      <m:oMath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3.0</m:t>
        </m:r>
        <m:r>
          <w:rPr>
            <w:rFonts w:ascii="Cambria Math" w:hAnsi="Cambria Math"/>
          </w:rPr>
          <m:t>V</m:t>
        </m:r>
      </m:oMath>
      <w:r w:rsidR="009D63B9">
        <w:t>)</w:t>
      </w:r>
    </w:p>
    <w:p w14:paraId="2C1461D5" w14:textId="56553515" w:rsidR="00D931B1" w:rsidRDefault="00D931B1" w:rsidP="00D931B1">
      <w:pPr>
        <w:pStyle w:val="ListParagraph"/>
        <w:numPr>
          <w:ilvl w:val="0"/>
          <w:numId w:val="25"/>
        </w:numPr>
      </w:pPr>
      <w:r>
        <w:t xml:space="preserve">Since humans aren’t great at 0/1’s, we write instructions in </w:t>
      </w:r>
      <w:r w:rsidR="00F42949">
        <w:t xml:space="preserve">a </w:t>
      </w:r>
      <w:r w:rsidR="00F42949" w:rsidRPr="00F42949">
        <w:rPr>
          <w:b/>
        </w:rPr>
        <w:t>programming language</w:t>
      </w:r>
    </w:p>
    <w:p w14:paraId="309EA274" w14:textId="164263DF" w:rsidR="00D931B1" w:rsidRDefault="00D931B1" w:rsidP="00D931B1">
      <w:pPr>
        <w:pStyle w:val="ListParagraph"/>
        <w:numPr>
          <w:ilvl w:val="1"/>
          <w:numId w:val="25"/>
        </w:numPr>
      </w:pPr>
      <w:r>
        <w:t>Example languages: C/C++ (Arduino), Python (</w:t>
      </w:r>
      <w:proofErr w:type="spellStart"/>
      <w:r>
        <w:t>RPi</w:t>
      </w:r>
      <w:proofErr w:type="spellEnd"/>
      <w:r>
        <w:t>), Java (CS1), …</w:t>
      </w:r>
    </w:p>
    <w:p w14:paraId="0BFE2C58" w14:textId="170E4C5B" w:rsidR="00D931B1" w:rsidRDefault="00D931B1" w:rsidP="00D931B1">
      <w:pPr>
        <w:pStyle w:val="ListParagraph"/>
        <w:numPr>
          <w:ilvl w:val="1"/>
          <w:numId w:val="25"/>
        </w:numPr>
      </w:pPr>
      <w:r>
        <w:t xml:space="preserve">Typical sequence: write </w:t>
      </w:r>
      <w:r w:rsidRPr="007E1EA3">
        <w:rPr>
          <w:b/>
        </w:rPr>
        <w:t>source code</w:t>
      </w:r>
      <w:r w:rsidR="007E1EA3">
        <w:t xml:space="preserve"> in a programming language</w:t>
      </w:r>
      <w:r>
        <w:t xml:space="preserve">, </w:t>
      </w:r>
      <w:r w:rsidRPr="007E1EA3">
        <w:rPr>
          <w:b/>
        </w:rPr>
        <w:t>compile</w:t>
      </w:r>
      <w:r>
        <w:t xml:space="preserve"> into 0/1’s</w:t>
      </w:r>
      <w:r w:rsidR="007E1EA3">
        <w:t xml:space="preserve"> (may reveal errors)</w:t>
      </w:r>
      <w:r>
        <w:t>, run program</w:t>
      </w:r>
    </w:p>
    <w:p w14:paraId="7BC63179" w14:textId="6612CDD8" w:rsidR="00D931B1" w:rsidRDefault="00023D24" w:rsidP="00023D24">
      <w:pPr>
        <w:pStyle w:val="ListParagraph"/>
        <w:numPr>
          <w:ilvl w:val="1"/>
          <w:numId w:val="25"/>
        </w:numPr>
      </w:pPr>
      <w:r>
        <w:t>We don’t always have to write code from scratch –</w:t>
      </w:r>
      <w:r w:rsidR="00C343B7">
        <w:t xml:space="preserve"> a</w:t>
      </w:r>
      <w:r w:rsidR="00EA2EFA">
        <w:t xml:space="preserve"> </w:t>
      </w:r>
      <w:r w:rsidRPr="00EA2EFA">
        <w:rPr>
          <w:b/>
        </w:rPr>
        <w:t>library</w:t>
      </w:r>
      <w:r w:rsidR="0028152B">
        <w:t xml:space="preserve"> is someone</w:t>
      </w:r>
      <w:r w:rsidR="00EA2EFA">
        <w:t>’s code that has been made useful for other situations</w:t>
      </w:r>
    </w:p>
    <w:p w14:paraId="44E8AA39" w14:textId="77777777" w:rsidR="009F7E96" w:rsidRDefault="00F54ABD" w:rsidP="009F7E96">
      <w:pPr>
        <w:pStyle w:val="ListParagraph"/>
        <w:numPr>
          <w:ilvl w:val="0"/>
          <w:numId w:val="25"/>
        </w:numPr>
      </w:pPr>
      <w:r>
        <w:t xml:space="preserve">The Arduino uses programmable </w:t>
      </w:r>
      <w:r>
        <w:rPr>
          <w:b/>
        </w:rPr>
        <w:t>pins</w:t>
      </w:r>
      <w:r>
        <w:t xml:space="preserve"> that </w:t>
      </w:r>
      <w:r w:rsidR="009F7E96">
        <w:t>make it easy to talk to hardware via software</w:t>
      </w:r>
    </w:p>
    <w:p w14:paraId="3FA0486E" w14:textId="77777777" w:rsidR="009F7E96" w:rsidRDefault="009F7E96" w:rsidP="009F7E96">
      <w:pPr>
        <w:pStyle w:val="ListParagraph"/>
        <w:numPr>
          <w:ilvl w:val="1"/>
          <w:numId w:val="25"/>
        </w:numPr>
      </w:pPr>
      <w:r>
        <w:t>C</w:t>
      </w:r>
      <w:r w:rsidR="00F54ABD">
        <w:t>onvert</w:t>
      </w:r>
      <w:r>
        <w:t>s sensor voltages to</w:t>
      </w:r>
      <w:r w:rsidR="00F54ABD">
        <w:t xml:space="preserve"> numbers (e.g. if button is pressed…)</w:t>
      </w:r>
    </w:p>
    <w:p w14:paraId="7A23C0D0" w14:textId="4E7232C7" w:rsidR="00F54ABD" w:rsidRDefault="009F7E96" w:rsidP="009F7E96">
      <w:pPr>
        <w:pStyle w:val="ListParagraph"/>
        <w:numPr>
          <w:ilvl w:val="1"/>
          <w:numId w:val="25"/>
        </w:numPr>
      </w:pPr>
      <w:r>
        <w:t>Converts n</w:t>
      </w:r>
      <w:r w:rsidR="00F54ABD">
        <w:t>umbers in code to voltage for actuators (e.g. turn on</w:t>
      </w:r>
      <w:r>
        <w:t>/off</w:t>
      </w:r>
      <w:r w:rsidR="00F54ABD">
        <w:t xml:space="preserve"> the motor/LED)</w:t>
      </w:r>
    </w:p>
    <w:p w14:paraId="32DC1855" w14:textId="14D404E9" w:rsidR="00F54ABD" w:rsidRDefault="00A623E0" w:rsidP="00F54ABD">
      <w:pPr>
        <w:pStyle w:val="ListParagraph"/>
        <w:numPr>
          <w:ilvl w:val="0"/>
          <w:numId w:val="25"/>
        </w:numPr>
      </w:pPr>
      <w:r>
        <w:t xml:space="preserve">A </w:t>
      </w:r>
      <w:r w:rsidRPr="00A623E0">
        <w:rPr>
          <w:b/>
        </w:rPr>
        <w:t>network</w:t>
      </w:r>
      <w:r>
        <w:t xml:space="preserve">: </w:t>
      </w:r>
      <w:r w:rsidR="00EE1AA0">
        <w:t xml:space="preserve">two or more </w:t>
      </w:r>
      <w:r>
        <w:t>computers that are connected and exchange information</w:t>
      </w:r>
    </w:p>
    <w:p w14:paraId="1E2CA2F2" w14:textId="45CB3351" w:rsidR="00A623E0" w:rsidRDefault="00213635" w:rsidP="00A623E0">
      <w:pPr>
        <w:pStyle w:val="ListParagraph"/>
        <w:numPr>
          <w:ilvl w:val="1"/>
          <w:numId w:val="25"/>
        </w:numPr>
      </w:pPr>
      <w:r>
        <w:t xml:space="preserve">Need to agree to a </w:t>
      </w:r>
      <w:r>
        <w:rPr>
          <w:b/>
        </w:rPr>
        <w:t>protocol</w:t>
      </w:r>
      <w:r>
        <w:t xml:space="preserve">, a “language” by which to </w:t>
      </w:r>
      <w:r w:rsidR="00BF317D">
        <w:t>communicate effectively</w:t>
      </w:r>
    </w:p>
    <w:p w14:paraId="559810D9" w14:textId="2E9600CF" w:rsidR="00BF317D" w:rsidRDefault="00917634" w:rsidP="00A623E0">
      <w:pPr>
        <w:pStyle w:val="ListParagraph"/>
        <w:numPr>
          <w:ilvl w:val="1"/>
          <w:numId w:val="25"/>
        </w:numPr>
      </w:pPr>
      <w:proofErr w:type="gramStart"/>
      <w:r>
        <w:t>Typically</w:t>
      </w:r>
      <w:proofErr w:type="gramEnd"/>
      <w:r>
        <w:t xml:space="preserve"> either </w:t>
      </w:r>
      <w:r>
        <w:rPr>
          <w:b/>
        </w:rPr>
        <w:t>peer-to-peer</w:t>
      </w:r>
      <w:r>
        <w:t xml:space="preserve"> (communication amongst equals) or </w:t>
      </w:r>
      <w:r>
        <w:rPr>
          <w:b/>
        </w:rPr>
        <w:t>client/server</w:t>
      </w:r>
      <w:r>
        <w:t>, where one computer makes requests (client) and the other provides a service (server)</w:t>
      </w:r>
    </w:p>
    <w:p w14:paraId="547BDB39" w14:textId="09749BD2" w:rsidR="00917634" w:rsidRDefault="00EA6018" w:rsidP="00917634">
      <w:pPr>
        <w:pStyle w:val="ListParagraph"/>
        <w:numPr>
          <w:ilvl w:val="0"/>
          <w:numId w:val="25"/>
        </w:numPr>
      </w:pPr>
      <w:r>
        <w:t xml:space="preserve">The most commonly known network is the… </w:t>
      </w:r>
      <w:r>
        <w:rPr>
          <w:b/>
        </w:rPr>
        <w:t>Internet</w:t>
      </w:r>
    </w:p>
    <w:p w14:paraId="598A858E" w14:textId="23A99BC4" w:rsidR="00EA6018" w:rsidRDefault="00EA6018" w:rsidP="00EA6018">
      <w:pPr>
        <w:pStyle w:val="ListParagraph"/>
        <w:numPr>
          <w:ilvl w:val="1"/>
          <w:numId w:val="25"/>
        </w:numPr>
      </w:pPr>
      <w:r>
        <w:t xml:space="preserve">Each computer has an </w:t>
      </w:r>
      <w:r>
        <w:rPr>
          <w:b/>
        </w:rPr>
        <w:t>IP Address</w:t>
      </w:r>
      <w:r>
        <w:t xml:space="preserve"> (e.g. </w:t>
      </w:r>
      <w:r w:rsidRPr="00EA6018">
        <w:t>69.43.65.41</w:t>
      </w:r>
      <w:r>
        <w:t>)</w:t>
      </w:r>
    </w:p>
    <w:p w14:paraId="3185E19C" w14:textId="0D79ACB1" w:rsidR="00CC0C4C" w:rsidRDefault="00353B39" w:rsidP="00CC0C4C">
      <w:pPr>
        <w:pStyle w:val="ListParagraph"/>
        <w:numPr>
          <w:ilvl w:val="2"/>
          <w:numId w:val="25"/>
        </w:numPr>
      </w:pPr>
      <w:r>
        <w:t>D</w:t>
      </w:r>
      <w:r w:rsidR="00CC0C4C">
        <w:t xml:space="preserve">evices can have a shortcut </w:t>
      </w:r>
      <w:r w:rsidR="00CC0C4C">
        <w:rPr>
          <w:b/>
        </w:rPr>
        <w:t xml:space="preserve">domain name </w:t>
      </w:r>
      <w:r w:rsidR="00CC0C4C">
        <w:t xml:space="preserve">(or </w:t>
      </w:r>
      <w:r w:rsidR="00CC0C4C">
        <w:rPr>
          <w:b/>
        </w:rPr>
        <w:t>host name</w:t>
      </w:r>
      <w:r w:rsidR="00CC0C4C">
        <w:t xml:space="preserve">) which gets converted to </w:t>
      </w:r>
      <w:r w:rsidR="00211D77">
        <w:t xml:space="preserve">an </w:t>
      </w:r>
      <w:r w:rsidR="00CC0C4C">
        <w:t xml:space="preserve">IP address </w:t>
      </w:r>
      <w:r w:rsidR="00FE141C">
        <w:t xml:space="preserve">via </w:t>
      </w:r>
      <w:r w:rsidR="00FE141C">
        <w:rPr>
          <w:b/>
        </w:rPr>
        <w:t xml:space="preserve">DNS </w:t>
      </w:r>
      <w:r w:rsidR="00211D77">
        <w:t>(e.g. call</w:t>
      </w:r>
      <w:r w:rsidR="00CC0C4C">
        <w:t xml:space="preserve"> “grandma”</w:t>
      </w:r>
      <w:r w:rsidR="00211D77">
        <w:t xml:space="preserve"> instead of 617-…</w:t>
      </w:r>
      <w:r w:rsidR="00CC0C4C">
        <w:t>)</w:t>
      </w:r>
    </w:p>
    <w:p w14:paraId="5EDD4DAE" w14:textId="5B06D444" w:rsidR="00CC0C4C" w:rsidRDefault="00243BC7" w:rsidP="00CC0C4C">
      <w:pPr>
        <w:pStyle w:val="ListParagraph"/>
        <w:numPr>
          <w:ilvl w:val="1"/>
          <w:numId w:val="25"/>
        </w:numPr>
      </w:pPr>
      <w:r>
        <w:t xml:space="preserve">So that a computer can talk to more than one computer, potentially using more than one protocol, it has many </w:t>
      </w:r>
      <w:r>
        <w:rPr>
          <w:b/>
        </w:rPr>
        <w:t>ports</w:t>
      </w:r>
      <w:r>
        <w:t xml:space="preserve"> </w:t>
      </w:r>
      <w:r w:rsidR="002E6C6A">
        <w:t>for</w:t>
      </w:r>
      <w:r>
        <w:t xml:space="preserve"> commun</w:t>
      </w:r>
      <w:r w:rsidR="002E6C6A">
        <w:t>ication</w:t>
      </w:r>
      <w:r>
        <w:t xml:space="preserve"> (e.g. 80 for web, 22 for SSH)</w:t>
      </w:r>
    </w:p>
    <w:p w14:paraId="3CB830FF" w14:textId="55BB7B24" w:rsidR="00A6399F" w:rsidRDefault="00C70AAD" w:rsidP="00C70AAD">
      <w:pPr>
        <w:pStyle w:val="ListParagraph"/>
        <w:numPr>
          <w:ilvl w:val="1"/>
          <w:numId w:val="25"/>
        </w:numPr>
      </w:pPr>
      <w:r>
        <w:t xml:space="preserve">The </w:t>
      </w:r>
      <w:r>
        <w:rPr>
          <w:b/>
        </w:rPr>
        <w:t>Internet of Things</w:t>
      </w:r>
      <w:r>
        <w:t xml:space="preserve"> (</w:t>
      </w:r>
      <w:proofErr w:type="spellStart"/>
      <w:r w:rsidRPr="00C70AAD">
        <w:rPr>
          <w:b/>
        </w:rPr>
        <w:t>IoT</w:t>
      </w:r>
      <w:proofErr w:type="spellEnd"/>
      <w:r>
        <w:t xml:space="preserve">) </w:t>
      </w:r>
      <w:r w:rsidR="00A14D48">
        <w:t xml:space="preserve">refers to connecting lots of everyday sensors/actuators to the Internet (e.g. light bulbs, cameras, security systems, </w:t>
      </w:r>
      <w:r w:rsidR="001D76FE">
        <w:t>refrigerators…)</w:t>
      </w:r>
    </w:p>
    <w:p w14:paraId="0163FD60" w14:textId="2D8965A5" w:rsidR="00C70AAD" w:rsidRDefault="00D82891" w:rsidP="00C70AAD">
      <w:r w:rsidRPr="009128C5">
        <w:rPr>
          <w:b/>
          <w:i/>
        </w:rPr>
        <w:t>Project Overview</w:t>
      </w:r>
      <w:r>
        <w:t xml:space="preserve">. </w:t>
      </w:r>
      <w:r w:rsidR="00C70AAD">
        <w:t>W</w:t>
      </w:r>
      <w:r w:rsidR="001D76FE">
        <w:t xml:space="preserve">e are building an Internet-enabled electronic lock (your first </w:t>
      </w:r>
      <w:proofErr w:type="spellStart"/>
      <w:r w:rsidR="001D76FE">
        <w:t>IoT</w:t>
      </w:r>
      <w:proofErr w:type="spellEnd"/>
      <w:r w:rsidR="005875F5">
        <w:t xml:space="preserve"> device</w:t>
      </w:r>
      <w:r w:rsidR="001D76FE">
        <w:t xml:space="preserve">!). </w:t>
      </w:r>
      <w:r w:rsidR="00D477C2">
        <w:t>The Arduino</w:t>
      </w:r>
      <w:r w:rsidR="00517F25">
        <w:t xml:space="preserve">, programmed in C++, </w:t>
      </w:r>
      <w:r w:rsidR="00D477C2">
        <w:t xml:space="preserve">will store a 4-digit passcode and has a simple protocol: “move” locks/unlocks via motor, given a correct passcode; “change” changes the code, given a correct old code. </w:t>
      </w:r>
      <w:r w:rsidR="00517F25">
        <w:t>The Raspberry Pi (</w:t>
      </w:r>
      <w:proofErr w:type="spellStart"/>
      <w:r w:rsidR="00517F25">
        <w:t>RPi</w:t>
      </w:r>
      <w:proofErr w:type="spellEnd"/>
      <w:r w:rsidR="00517F25">
        <w:t>) will communicate via USB with the Arduino to provide these commands. You will be able to connect wirelessly to it via a hostname (using your computer or phone), and it will serve a website</w:t>
      </w:r>
      <w:r w:rsidR="008E4AEA">
        <w:t>, in Python,</w:t>
      </w:r>
      <w:r w:rsidR="00517F25">
        <w:t xml:space="preserve"> at the 8080 port.</w:t>
      </w:r>
      <w:r w:rsidR="008E4AEA">
        <w:t xml:space="preserve"> When you submit the web</w:t>
      </w:r>
      <w:r w:rsidR="002B1DA7">
        <w:t xml:space="preserve"> form, you will control the lock via communication with the Arduino.</w:t>
      </w:r>
    </w:p>
    <w:p w14:paraId="4F89F804" w14:textId="45F7083A" w:rsidR="008F5F67" w:rsidRDefault="008F5F67" w:rsidP="008F5F67">
      <w:pPr>
        <w:pStyle w:val="Heading1"/>
      </w:pPr>
      <w:r>
        <w:lastRenderedPageBreak/>
        <w:t>The Basics of Programming</w:t>
      </w:r>
    </w:p>
    <w:p w14:paraId="7AFC8E96" w14:textId="6274EB17" w:rsidR="008F5F67" w:rsidRDefault="00771DB6" w:rsidP="008F5F67">
      <w:pPr>
        <w:pStyle w:val="ListParagraph"/>
        <w:numPr>
          <w:ilvl w:val="0"/>
          <w:numId w:val="26"/>
        </w:numPr>
      </w:pPr>
      <w:r>
        <w:t>There are many different programming languages</w:t>
      </w:r>
      <w:r w:rsidR="00DE0142">
        <w:t>, each with strengths/weaknesses, but they all have common components</w:t>
      </w:r>
    </w:p>
    <w:p w14:paraId="3A6BCBA4" w14:textId="6B28FBC9" w:rsidR="00DE0142" w:rsidRDefault="00DE0142" w:rsidP="008F5F67">
      <w:pPr>
        <w:pStyle w:val="ListParagraph"/>
        <w:numPr>
          <w:ilvl w:val="0"/>
          <w:numId w:val="26"/>
        </w:numPr>
      </w:pPr>
      <w:r>
        <w:t>Sequential execution</w:t>
      </w:r>
    </w:p>
    <w:p w14:paraId="547016D6" w14:textId="525724B3" w:rsidR="00DE0142" w:rsidRDefault="00DE0142" w:rsidP="00DE0142">
      <w:pPr>
        <w:pStyle w:val="ListParagraph"/>
        <w:numPr>
          <w:ilvl w:val="1"/>
          <w:numId w:val="26"/>
        </w:numPr>
      </w:pPr>
      <w:r>
        <w:t>In most languages, the computer executes one line of code at a time, in the order it is written – start somewhere, execute the next line, then the next line, …</w:t>
      </w:r>
    </w:p>
    <w:p w14:paraId="7427B8EC" w14:textId="1477245E" w:rsidR="00DE0142" w:rsidRDefault="00585290" w:rsidP="00DE0142">
      <w:pPr>
        <w:pStyle w:val="ListParagraph"/>
        <w:numPr>
          <w:ilvl w:val="1"/>
          <w:numId w:val="26"/>
        </w:numPr>
      </w:pPr>
      <w:r>
        <w:t>Your job as a programmer is to provide a sequence of commands that gets the computer to do what you want</w:t>
      </w:r>
    </w:p>
    <w:p w14:paraId="5D5EE699" w14:textId="6F5CD47F" w:rsidR="002B54CC" w:rsidRDefault="002B54CC" w:rsidP="00DE0142">
      <w:pPr>
        <w:pStyle w:val="ListParagraph"/>
        <w:numPr>
          <w:ilvl w:val="1"/>
          <w:numId w:val="26"/>
        </w:numPr>
      </w:pPr>
      <w:r>
        <w:t xml:space="preserve">A </w:t>
      </w:r>
      <w:r>
        <w:rPr>
          <w:b/>
        </w:rPr>
        <w:t>comment</w:t>
      </w:r>
      <w:r>
        <w:t xml:space="preserve"> is one-or-more lines that you tell the computer to ignore</w:t>
      </w:r>
    </w:p>
    <w:p w14:paraId="56C9EB99" w14:textId="29EF213C" w:rsidR="002B54CC" w:rsidRDefault="002B54CC" w:rsidP="002B54CC">
      <w:pPr>
        <w:pStyle w:val="ListParagraph"/>
        <w:numPr>
          <w:ilvl w:val="2"/>
          <w:numId w:val="26"/>
        </w:numPr>
      </w:pPr>
      <w:r>
        <w:t xml:space="preserve">Arduino: anything after </w:t>
      </w:r>
      <w:r w:rsidRPr="002B54CC">
        <w:rPr>
          <w:rFonts w:ascii="Consolas" w:hAnsi="Consolas"/>
          <w:b/>
          <w:bCs/>
        </w:rPr>
        <w:t>//</w:t>
      </w:r>
    </w:p>
    <w:p w14:paraId="59CFD04E" w14:textId="5BA15755" w:rsidR="00585290" w:rsidRDefault="00585290" w:rsidP="00585290">
      <w:pPr>
        <w:pStyle w:val="ListParagraph"/>
        <w:numPr>
          <w:ilvl w:val="0"/>
          <w:numId w:val="26"/>
        </w:numPr>
      </w:pPr>
      <w:r>
        <w:t>Information storage</w:t>
      </w:r>
    </w:p>
    <w:p w14:paraId="39BAF06F" w14:textId="74C1C7F0" w:rsidR="00585290" w:rsidRDefault="00585290" w:rsidP="00585290">
      <w:pPr>
        <w:pStyle w:val="ListParagraph"/>
        <w:numPr>
          <w:ilvl w:val="1"/>
          <w:numId w:val="26"/>
        </w:numPr>
      </w:pPr>
      <w:r>
        <w:t>Most of the time you will need to store information in your program</w:t>
      </w:r>
    </w:p>
    <w:p w14:paraId="5AAB329E" w14:textId="36F97904" w:rsidR="00585290" w:rsidRDefault="00585290" w:rsidP="00585290">
      <w:pPr>
        <w:pStyle w:val="ListParagraph"/>
        <w:numPr>
          <w:ilvl w:val="1"/>
          <w:numId w:val="26"/>
        </w:numPr>
      </w:pPr>
      <w:r>
        <w:t xml:space="preserve">A </w:t>
      </w:r>
      <w:r>
        <w:rPr>
          <w:b/>
        </w:rPr>
        <w:t>variable</w:t>
      </w:r>
      <w:r>
        <w:t xml:space="preserve"> is a named piece of memory where you can keep information</w:t>
      </w:r>
    </w:p>
    <w:p w14:paraId="57A02D5F" w14:textId="59FD47B0" w:rsidR="00585290" w:rsidRDefault="00585290" w:rsidP="00585290">
      <w:pPr>
        <w:pStyle w:val="ListParagraph"/>
        <w:numPr>
          <w:ilvl w:val="1"/>
          <w:numId w:val="26"/>
        </w:numPr>
      </w:pPr>
      <w:r>
        <w:t xml:space="preserve">A variable usually has a </w:t>
      </w:r>
      <w:r>
        <w:rPr>
          <w:b/>
        </w:rPr>
        <w:t>type</w:t>
      </w:r>
      <w:r>
        <w:t>, such as number, character, word(s)</w:t>
      </w:r>
    </w:p>
    <w:p w14:paraId="3FA93905" w14:textId="3AD87B1F" w:rsidR="00585290" w:rsidRDefault="00585290" w:rsidP="00585290">
      <w:pPr>
        <w:pStyle w:val="ListParagraph"/>
        <w:numPr>
          <w:ilvl w:val="1"/>
          <w:numId w:val="26"/>
        </w:numPr>
      </w:pPr>
      <w:r>
        <w:t>Unlike variables in algebra, this is re-usable space – you can get the current value and change it as you wish</w:t>
      </w:r>
    </w:p>
    <w:p w14:paraId="4C3C2807" w14:textId="5321E33B" w:rsidR="00585290" w:rsidRDefault="00585290" w:rsidP="00585290">
      <w:pPr>
        <w:pStyle w:val="ListParagraph"/>
        <w:numPr>
          <w:ilvl w:val="0"/>
          <w:numId w:val="26"/>
        </w:numPr>
      </w:pPr>
      <w:r>
        <w:t>Code grouping</w:t>
      </w:r>
    </w:p>
    <w:p w14:paraId="1507F317" w14:textId="6D523080" w:rsidR="00585290" w:rsidRDefault="00585290" w:rsidP="00585290">
      <w:pPr>
        <w:pStyle w:val="ListParagraph"/>
        <w:numPr>
          <w:ilvl w:val="1"/>
          <w:numId w:val="26"/>
        </w:numPr>
      </w:pPr>
      <w:r>
        <w:t xml:space="preserve">It is often useful to group together code into </w:t>
      </w:r>
      <w:r>
        <w:rPr>
          <w:b/>
        </w:rPr>
        <w:t>functions</w:t>
      </w:r>
      <w:r>
        <w:t xml:space="preserve"> – since programs get big, this helps find pieces, and also lets you re-use the same parts later (e.g. write a “blink” function on the Arduino and use it over and over for red/green/blue lights)</w:t>
      </w:r>
    </w:p>
    <w:p w14:paraId="488D3C61" w14:textId="1A610E51" w:rsidR="00585290" w:rsidRDefault="00585290" w:rsidP="00585290">
      <w:pPr>
        <w:pStyle w:val="ListParagraph"/>
        <w:numPr>
          <w:ilvl w:val="1"/>
          <w:numId w:val="26"/>
        </w:numPr>
      </w:pPr>
      <w:r>
        <w:t>When an Arduino powers on, it first executes code found in the “setup” function</w:t>
      </w:r>
    </w:p>
    <w:p w14:paraId="0759DD60" w14:textId="13DF0D49" w:rsidR="00274F45" w:rsidRDefault="00274F45" w:rsidP="00585290">
      <w:pPr>
        <w:pStyle w:val="ListParagraph"/>
        <w:numPr>
          <w:ilvl w:val="1"/>
          <w:numId w:val="26"/>
        </w:numPr>
      </w:pPr>
      <w:r>
        <w:t>Any function can call any other function (including one in someone else’s library!) – by building on previously written code, your program becomes more powerful!</w:t>
      </w:r>
    </w:p>
    <w:p w14:paraId="186F0B66" w14:textId="2EAF7EC2" w:rsidR="00585290" w:rsidRDefault="00585290" w:rsidP="00585290">
      <w:pPr>
        <w:pStyle w:val="ListParagraph"/>
        <w:numPr>
          <w:ilvl w:val="0"/>
          <w:numId w:val="26"/>
        </w:numPr>
      </w:pPr>
      <w:r>
        <w:t>Code repetition</w:t>
      </w:r>
    </w:p>
    <w:p w14:paraId="771516F3" w14:textId="61E2E100" w:rsidR="00585290" w:rsidRDefault="00585290" w:rsidP="00585290">
      <w:pPr>
        <w:pStyle w:val="ListParagraph"/>
        <w:numPr>
          <w:ilvl w:val="1"/>
          <w:numId w:val="26"/>
        </w:numPr>
      </w:pPr>
      <w:r>
        <w:t xml:space="preserve">Computers are very efficient at doing simple tasks over and over – this is a </w:t>
      </w:r>
      <w:r>
        <w:rPr>
          <w:b/>
        </w:rPr>
        <w:t>loop</w:t>
      </w:r>
    </w:p>
    <w:p w14:paraId="57DEACB8" w14:textId="69939CF8" w:rsidR="00585290" w:rsidRDefault="00585290" w:rsidP="00585290">
      <w:pPr>
        <w:pStyle w:val="ListParagraph"/>
        <w:numPr>
          <w:ilvl w:val="1"/>
          <w:numId w:val="26"/>
        </w:numPr>
      </w:pPr>
      <w:r>
        <w:t>Most languages have ways of telling the computer to execute code a certain number of times, or until a certain condition does [not] hold</w:t>
      </w:r>
    </w:p>
    <w:p w14:paraId="39B6F404" w14:textId="4AE6D62E" w:rsidR="00F74142" w:rsidRDefault="00F74142" w:rsidP="00F74142">
      <w:pPr>
        <w:pStyle w:val="ListParagraph"/>
        <w:numPr>
          <w:ilvl w:val="2"/>
          <w:numId w:val="26"/>
        </w:numPr>
      </w:pPr>
      <w:r>
        <w:t>Example: loop over each of the 4 characters in the passcode and compare them to the 4 characters that were submitted from the website</w:t>
      </w:r>
    </w:p>
    <w:p w14:paraId="1D9EA102" w14:textId="2FA12D3C" w:rsidR="00585290" w:rsidRDefault="00585290" w:rsidP="00585290">
      <w:pPr>
        <w:pStyle w:val="ListParagraph"/>
        <w:numPr>
          <w:ilvl w:val="1"/>
          <w:numId w:val="26"/>
        </w:numPr>
      </w:pPr>
      <w:r>
        <w:t xml:space="preserve">After the Arduino runs “setup”, it then calls </w:t>
      </w:r>
      <w:r w:rsidR="00FF69A2">
        <w:t>the “loop” function over and over</w:t>
      </w:r>
    </w:p>
    <w:p w14:paraId="776692F4" w14:textId="77777777" w:rsidR="00274F45" w:rsidRDefault="00274F45" w:rsidP="00274F45">
      <w:pPr>
        <w:pStyle w:val="ListParagraph"/>
        <w:numPr>
          <w:ilvl w:val="0"/>
          <w:numId w:val="26"/>
        </w:numPr>
      </w:pPr>
      <w:r>
        <w:t>Conditional execution</w:t>
      </w:r>
    </w:p>
    <w:p w14:paraId="35208EEE" w14:textId="77777777" w:rsidR="00274F45" w:rsidRDefault="00274F45" w:rsidP="00274F45">
      <w:pPr>
        <w:pStyle w:val="ListParagraph"/>
        <w:numPr>
          <w:ilvl w:val="1"/>
          <w:numId w:val="26"/>
        </w:numPr>
      </w:pPr>
      <w:r>
        <w:t xml:space="preserve">Very commonly you want the computer to do something </w:t>
      </w:r>
      <w:r>
        <w:rPr>
          <w:b/>
        </w:rPr>
        <w:t>if</w:t>
      </w:r>
      <w:r>
        <w:t xml:space="preserve"> a condition is true</w:t>
      </w:r>
    </w:p>
    <w:p w14:paraId="3D1816B4" w14:textId="21D5AD89" w:rsidR="00274F45" w:rsidRDefault="00585515" w:rsidP="00274F45">
      <w:pPr>
        <w:pStyle w:val="ListParagraph"/>
        <w:numPr>
          <w:ilvl w:val="2"/>
          <w:numId w:val="26"/>
        </w:numPr>
      </w:pPr>
      <w:r>
        <w:t xml:space="preserve">Example: </w:t>
      </w:r>
      <w:r w:rsidR="00274F45">
        <w:t>IF the button is pressed, reset the passcode to “1234”</w:t>
      </w:r>
    </w:p>
    <w:p w14:paraId="65DA0109" w14:textId="0C6B3195" w:rsidR="00274F45" w:rsidRDefault="00274F45" w:rsidP="00585290">
      <w:pPr>
        <w:pStyle w:val="ListParagraph"/>
        <w:numPr>
          <w:ilvl w:val="1"/>
          <w:numId w:val="26"/>
        </w:numPr>
      </w:pPr>
      <w:r>
        <w:t>This naturally combines with loops</w:t>
      </w:r>
    </w:p>
    <w:p w14:paraId="780864E5" w14:textId="5F6C3D62" w:rsidR="00891489" w:rsidRDefault="00585515" w:rsidP="00891489">
      <w:pPr>
        <w:pStyle w:val="ListParagraph"/>
        <w:numPr>
          <w:ilvl w:val="2"/>
          <w:numId w:val="26"/>
        </w:numPr>
      </w:pPr>
      <w:r>
        <w:t xml:space="preserve">Example: </w:t>
      </w:r>
      <w:r>
        <w:t>loop over each of the 4 characters in the passcode and compare them to the 4 characters that were submitted from the website</w:t>
      </w:r>
      <w:r>
        <w:t xml:space="preserve"> – if one is different, bad passcode; if none were different, good passcode!</w:t>
      </w:r>
    </w:p>
    <w:p w14:paraId="567BB955" w14:textId="084E228B" w:rsidR="00891489" w:rsidRDefault="00891489" w:rsidP="00891489">
      <w:pPr>
        <w:pStyle w:val="ListParagraph"/>
        <w:numPr>
          <w:ilvl w:val="0"/>
          <w:numId w:val="26"/>
        </w:numPr>
      </w:pPr>
      <w:r>
        <w:t>References and resources</w:t>
      </w:r>
    </w:p>
    <w:p w14:paraId="6381DED3" w14:textId="2AE03454" w:rsidR="00891489" w:rsidRDefault="00891489" w:rsidP="00891489">
      <w:pPr>
        <w:pStyle w:val="ListParagraph"/>
        <w:numPr>
          <w:ilvl w:val="1"/>
          <w:numId w:val="26"/>
        </w:numPr>
      </w:pPr>
      <w:r>
        <w:t>To be a good programmer, you need to know some basics, but then it is quite common to use Google to find reference documentation on a particular function/library/language, or ask a particular question of other programmers</w:t>
      </w:r>
    </w:p>
    <w:p w14:paraId="39F431BA" w14:textId="4D9D747E" w:rsidR="00891489" w:rsidRDefault="00891489" w:rsidP="00891489">
      <w:r>
        <w:rPr>
          <w:b/>
          <w:i/>
        </w:rPr>
        <w:t>Arduino Code</w:t>
      </w:r>
      <w:r>
        <w:t>. All the C++ code is found in unit3/server/</w:t>
      </w:r>
      <w:proofErr w:type="spellStart"/>
      <w:r>
        <w:t>htmaa</w:t>
      </w:r>
      <w:proofErr w:type="spellEnd"/>
      <w:r>
        <w:t>/</w:t>
      </w:r>
      <w:proofErr w:type="spellStart"/>
      <w:r>
        <w:t>htmaa.ino</w:t>
      </w:r>
      <w:proofErr w:type="spellEnd"/>
      <w:r>
        <w:t xml:space="preserve"> – see if you can understand what is going on! </w:t>
      </w:r>
      <w:r w:rsidR="00922444">
        <w:t xml:space="preserve">It uses some functions built into the Arduino (Google if you aren’t sure!), such as using pins. It also uses the </w:t>
      </w:r>
      <w:proofErr w:type="spellStart"/>
      <w:r w:rsidR="00922444">
        <w:t>CmdArduino</w:t>
      </w:r>
      <w:proofErr w:type="spellEnd"/>
      <w:r w:rsidR="00922444">
        <w:t xml:space="preserve"> to </w:t>
      </w:r>
      <w:r w:rsidR="002613B9">
        <w:t>make it easy to send commands like “move” over USB.</w:t>
      </w:r>
    </w:p>
    <w:p w14:paraId="6F3D1FF0" w14:textId="55628BD1" w:rsidR="00654140" w:rsidRPr="00654140" w:rsidRDefault="00654140" w:rsidP="00891489">
      <w:proofErr w:type="spellStart"/>
      <w:r>
        <w:rPr>
          <w:b/>
          <w:i/>
        </w:rPr>
        <w:t>RPi</w:t>
      </w:r>
      <w:proofErr w:type="spellEnd"/>
      <w:r>
        <w:rPr>
          <w:b/>
          <w:i/>
        </w:rPr>
        <w:t xml:space="preserve"> Code</w:t>
      </w:r>
      <w:r>
        <w:t>. All the Python code is found in unit3/client/web.py – see if you can understand it! It is mostly using the Flask library to host a website, as well as a Serial library to communicate via USB.</w:t>
      </w:r>
    </w:p>
    <w:sectPr w:rsidR="00654140" w:rsidRPr="00654140" w:rsidSect="00494455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45283B" w14:textId="77777777" w:rsidR="00B10D20" w:rsidRDefault="00B10D20" w:rsidP="00494455">
      <w:r>
        <w:separator/>
      </w:r>
    </w:p>
  </w:endnote>
  <w:endnote w:type="continuationSeparator" w:id="0">
    <w:p w14:paraId="3F5E0341" w14:textId="77777777" w:rsidR="00B10D20" w:rsidRDefault="00B10D20" w:rsidP="00494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C37561" w14:textId="77777777" w:rsidR="00B10D20" w:rsidRDefault="00B10D20" w:rsidP="00494455">
      <w:r>
        <w:separator/>
      </w:r>
    </w:p>
  </w:footnote>
  <w:footnote w:type="continuationSeparator" w:id="0">
    <w:p w14:paraId="4F762880" w14:textId="77777777" w:rsidR="00B10D20" w:rsidRDefault="00B10D20" w:rsidP="004944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18"/>
      <w:gridCol w:w="1458"/>
    </w:tblGrid>
    <w:tr w:rsidR="00CF263B" w14:paraId="53A1E941" w14:textId="77777777" w:rsidTr="00494455">
      <w:tc>
        <w:tcPr>
          <w:tcW w:w="8118" w:type="dxa"/>
        </w:tcPr>
        <w:p w14:paraId="7B846E76" w14:textId="77777777" w:rsidR="00CF263B" w:rsidRPr="00494455" w:rsidRDefault="00CF263B" w:rsidP="00B111D1">
          <w:pPr>
            <w:pStyle w:val="Header"/>
            <w:rPr>
              <w:i/>
            </w:rPr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"ClassNumber"  \* MERGEFORMAT </w:instrText>
          </w:r>
          <w:r>
            <w:rPr>
              <w:i/>
            </w:rPr>
            <w:fldChar w:fldCharType="separate"/>
          </w:r>
          <w:r w:rsidR="00BB2009">
            <w:rPr>
              <w:i/>
            </w:rPr>
            <w:t>HTMAA</w:t>
          </w:r>
          <w:r>
            <w:rPr>
              <w:i/>
            </w:rPr>
            <w:fldChar w:fldCharType="end"/>
          </w:r>
          <w:r w:rsidRPr="00494455">
            <w:rPr>
              <w:i/>
            </w:rPr>
            <w:t xml:space="preserve">,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"Semester"  \* MERGEFORMAT </w:instrText>
          </w:r>
          <w:r>
            <w:rPr>
              <w:i/>
            </w:rPr>
            <w:fldChar w:fldCharType="separate"/>
          </w:r>
          <w:r w:rsidR="00BB2009">
            <w:rPr>
              <w:i/>
            </w:rPr>
            <w:t>Summer 2016</w:t>
          </w:r>
          <w:r>
            <w:rPr>
              <w:i/>
            </w:rPr>
            <w:fldChar w:fldCharType="end"/>
          </w:r>
          <w:r w:rsidRPr="00494455">
            <w:rPr>
              <w:i/>
            </w:rPr>
            <w:t xml:space="preserve">,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"Professor"  \* MERGEFORMAT </w:instrText>
          </w:r>
          <w:r>
            <w:rPr>
              <w:i/>
            </w:rPr>
            <w:fldChar w:fldCharType="separate"/>
          </w:r>
          <w:r w:rsidR="00BB2009">
            <w:rPr>
              <w:i/>
            </w:rPr>
            <w:t>Derbinsky</w:t>
          </w:r>
          <w:r>
            <w:rPr>
              <w:i/>
            </w:rPr>
            <w:fldChar w:fldCharType="end"/>
          </w:r>
          <w:r>
            <w:rPr>
              <w:i/>
            </w:rPr>
            <w:t xml:space="preserve"> </w:t>
          </w:r>
          <w:r w:rsidRPr="00494455">
            <w:rPr>
              <w:i/>
            </w:rPr>
            <w:t xml:space="preserve">–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"Assignment"  \* MERGEFORMAT </w:instrText>
          </w:r>
          <w:r>
            <w:rPr>
              <w:i/>
            </w:rPr>
            <w:fldChar w:fldCharType="separate"/>
          </w:r>
          <w:r w:rsidR="00BB2009">
            <w:rPr>
              <w:i/>
            </w:rPr>
            <w:t>Talking Points</w:t>
          </w:r>
          <w:r>
            <w:rPr>
              <w:i/>
            </w:rPr>
            <w:fldChar w:fldCharType="end"/>
          </w:r>
        </w:p>
      </w:tc>
      <w:tc>
        <w:tcPr>
          <w:tcW w:w="1458" w:type="dxa"/>
        </w:tcPr>
        <w:p w14:paraId="228E9975" w14:textId="77777777" w:rsidR="00CF263B" w:rsidRDefault="00CF263B" w:rsidP="00494455">
          <w:pPr>
            <w:pStyle w:val="Head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B200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057E54F5" w14:textId="77777777" w:rsidR="00CF263B" w:rsidRPr="00494455" w:rsidRDefault="00CF263B" w:rsidP="004944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6527"/>
    <w:multiLevelType w:val="hybridMultilevel"/>
    <w:tmpl w:val="8858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A7968"/>
    <w:multiLevelType w:val="hybridMultilevel"/>
    <w:tmpl w:val="9B1E76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567406"/>
    <w:multiLevelType w:val="hybridMultilevel"/>
    <w:tmpl w:val="B5E473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E32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4B31398"/>
    <w:multiLevelType w:val="multilevel"/>
    <w:tmpl w:val="A9408A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4B60AA6"/>
    <w:multiLevelType w:val="multilevel"/>
    <w:tmpl w:val="806E6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85466A8"/>
    <w:multiLevelType w:val="multilevel"/>
    <w:tmpl w:val="7E388674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7">
    <w:nsid w:val="29E26B51"/>
    <w:multiLevelType w:val="multilevel"/>
    <w:tmpl w:val="1DEE94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BBE615F"/>
    <w:multiLevelType w:val="hybridMultilevel"/>
    <w:tmpl w:val="8E060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7B19D3"/>
    <w:multiLevelType w:val="multilevel"/>
    <w:tmpl w:val="9FAAA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1036DE2"/>
    <w:multiLevelType w:val="hybridMultilevel"/>
    <w:tmpl w:val="773CBF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347E56"/>
    <w:multiLevelType w:val="multilevel"/>
    <w:tmpl w:val="D340D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9DD1F13"/>
    <w:multiLevelType w:val="hybridMultilevel"/>
    <w:tmpl w:val="A0FEA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9815A0"/>
    <w:multiLevelType w:val="multilevel"/>
    <w:tmpl w:val="EF24CDE2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F9F671B"/>
    <w:multiLevelType w:val="hybridMultilevel"/>
    <w:tmpl w:val="FD125C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6CD6A4D"/>
    <w:multiLevelType w:val="multilevel"/>
    <w:tmpl w:val="BBC2B3E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635A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8D54B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DAF69EC"/>
    <w:multiLevelType w:val="hybridMultilevel"/>
    <w:tmpl w:val="EEF8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261AF5"/>
    <w:multiLevelType w:val="multilevel"/>
    <w:tmpl w:val="9FAAA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5293E0E"/>
    <w:multiLevelType w:val="hybridMultilevel"/>
    <w:tmpl w:val="DFE02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002256"/>
    <w:multiLevelType w:val="hybridMultilevel"/>
    <w:tmpl w:val="64E2A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713615"/>
    <w:multiLevelType w:val="multilevel"/>
    <w:tmpl w:val="26E21702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3">
    <w:nsid w:val="6D6E722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6E9D40A6"/>
    <w:multiLevelType w:val="hybridMultilevel"/>
    <w:tmpl w:val="A66A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BE452C"/>
    <w:multiLevelType w:val="multilevel"/>
    <w:tmpl w:val="BE5684A4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num w:numId="1">
    <w:abstractNumId w:val="14"/>
  </w:num>
  <w:num w:numId="2">
    <w:abstractNumId w:val="1"/>
  </w:num>
  <w:num w:numId="3">
    <w:abstractNumId w:val="19"/>
  </w:num>
  <w:num w:numId="4">
    <w:abstractNumId w:val="25"/>
  </w:num>
  <w:num w:numId="5">
    <w:abstractNumId w:val="15"/>
  </w:num>
  <w:num w:numId="6">
    <w:abstractNumId w:val="7"/>
  </w:num>
  <w:num w:numId="7">
    <w:abstractNumId w:val="6"/>
  </w:num>
  <w:num w:numId="8">
    <w:abstractNumId w:val="22"/>
  </w:num>
  <w:num w:numId="9">
    <w:abstractNumId w:val="4"/>
  </w:num>
  <w:num w:numId="10">
    <w:abstractNumId w:val="9"/>
  </w:num>
  <w:num w:numId="11">
    <w:abstractNumId w:val="16"/>
  </w:num>
  <w:num w:numId="12">
    <w:abstractNumId w:val="23"/>
  </w:num>
  <w:num w:numId="13">
    <w:abstractNumId w:val="20"/>
  </w:num>
  <w:num w:numId="14">
    <w:abstractNumId w:val="5"/>
  </w:num>
  <w:num w:numId="15">
    <w:abstractNumId w:val="17"/>
  </w:num>
  <w:num w:numId="16">
    <w:abstractNumId w:val="11"/>
  </w:num>
  <w:num w:numId="17">
    <w:abstractNumId w:val="3"/>
  </w:num>
  <w:num w:numId="18">
    <w:abstractNumId w:val="13"/>
  </w:num>
  <w:num w:numId="19">
    <w:abstractNumId w:val="8"/>
  </w:num>
  <w:num w:numId="20">
    <w:abstractNumId w:val="21"/>
  </w:num>
  <w:num w:numId="21">
    <w:abstractNumId w:val="12"/>
  </w:num>
  <w:num w:numId="22">
    <w:abstractNumId w:val="24"/>
  </w:num>
  <w:num w:numId="23">
    <w:abstractNumId w:val="0"/>
  </w:num>
  <w:num w:numId="24">
    <w:abstractNumId w:val="18"/>
  </w:num>
  <w:num w:numId="25">
    <w:abstractNumId w:val="2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1FD"/>
    <w:rsid w:val="00011018"/>
    <w:rsid w:val="0001697C"/>
    <w:rsid w:val="00023D24"/>
    <w:rsid w:val="00042A91"/>
    <w:rsid w:val="00052446"/>
    <w:rsid w:val="00057C67"/>
    <w:rsid w:val="00063772"/>
    <w:rsid w:val="000723A9"/>
    <w:rsid w:val="00077360"/>
    <w:rsid w:val="00077EDA"/>
    <w:rsid w:val="000A0B4E"/>
    <w:rsid w:val="000A1E4F"/>
    <w:rsid w:val="000A3C66"/>
    <w:rsid w:val="000A43C2"/>
    <w:rsid w:val="000A517B"/>
    <w:rsid w:val="000A74D8"/>
    <w:rsid w:val="000D2483"/>
    <w:rsid w:val="000D6F20"/>
    <w:rsid w:val="000E0497"/>
    <w:rsid w:val="00101A80"/>
    <w:rsid w:val="00110132"/>
    <w:rsid w:val="00111B38"/>
    <w:rsid w:val="00121EF0"/>
    <w:rsid w:val="00124167"/>
    <w:rsid w:val="0013249A"/>
    <w:rsid w:val="00144AC5"/>
    <w:rsid w:val="0015350D"/>
    <w:rsid w:val="001629E7"/>
    <w:rsid w:val="00177BC7"/>
    <w:rsid w:val="00182CC0"/>
    <w:rsid w:val="0019241B"/>
    <w:rsid w:val="0019248C"/>
    <w:rsid w:val="001932E3"/>
    <w:rsid w:val="001A4F27"/>
    <w:rsid w:val="001A554F"/>
    <w:rsid w:val="001C3CAF"/>
    <w:rsid w:val="001D7349"/>
    <w:rsid w:val="001D76FE"/>
    <w:rsid w:val="001F37B7"/>
    <w:rsid w:val="00207A32"/>
    <w:rsid w:val="00210BB2"/>
    <w:rsid w:val="00211D77"/>
    <w:rsid w:val="002124B3"/>
    <w:rsid w:val="00213635"/>
    <w:rsid w:val="00220DA6"/>
    <w:rsid w:val="00220DA9"/>
    <w:rsid w:val="002318FF"/>
    <w:rsid w:val="00231F84"/>
    <w:rsid w:val="00243BC7"/>
    <w:rsid w:val="00250088"/>
    <w:rsid w:val="002507C6"/>
    <w:rsid w:val="00256830"/>
    <w:rsid w:val="002613B9"/>
    <w:rsid w:val="00266DB1"/>
    <w:rsid w:val="00272130"/>
    <w:rsid w:val="00274F45"/>
    <w:rsid w:val="00275D33"/>
    <w:rsid w:val="0028152B"/>
    <w:rsid w:val="00295265"/>
    <w:rsid w:val="002B1DA7"/>
    <w:rsid w:val="002B424D"/>
    <w:rsid w:val="002B54CC"/>
    <w:rsid w:val="002B57BA"/>
    <w:rsid w:val="002C4C18"/>
    <w:rsid w:val="002D1FF8"/>
    <w:rsid w:val="002E249F"/>
    <w:rsid w:val="002E27EF"/>
    <w:rsid w:val="002E6C6A"/>
    <w:rsid w:val="002F2654"/>
    <w:rsid w:val="00306C93"/>
    <w:rsid w:val="003177AA"/>
    <w:rsid w:val="00350F0B"/>
    <w:rsid w:val="00353B39"/>
    <w:rsid w:val="00353D1B"/>
    <w:rsid w:val="00355CB3"/>
    <w:rsid w:val="003560C2"/>
    <w:rsid w:val="003718CF"/>
    <w:rsid w:val="00394A9F"/>
    <w:rsid w:val="003A621F"/>
    <w:rsid w:val="003C0D87"/>
    <w:rsid w:val="003C43A3"/>
    <w:rsid w:val="003C5AD4"/>
    <w:rsid w:val="003D1060"/>
    <w:rsid w:val="003D5743"/>
    <w:rsid w:val="003D6895"/>
    <w:rsid w:val="003E6970"/>
    <w:rsid w:val="003F0263"/>
    <w:rsid w:val="003F04DF"/>
    <w:rsid w:val="003F3A81"/>
    <w:rsid w:val="003F498A"/>
    <w:rsid w:val="00400134"/>
    <w:rsid w:val="00413B81"/>
    <w:rsid w:val="00441C3C"/>
    <w:rsid w:val="00442270"/>
    <w:rsid w:val="004517E5"/>
    <w:rsid w:val="00454B09"/>
    <w:rsid w:val="00462612"/>
    <w:rsid w:val="00473FA8"/>
    <w:rsid w:val="00494455"/>
    <w:rsid w:val="00496766"/>
    <w:rsid w:val="004B00E0"/>
    <w:rsid w:val="004B2847"/>
    <w:rsid w:val="004B365D"/>
    <w:rsid w:val="004B3D4C"/>
    <w:rsid w:val="004C7D0B"/>
    <w:rsid w:val="004D30E6"/>
    <w:rsid w:val="004F1AE5"/>
    <w:rsid w:val="004F7F3C"/>
    <w:rsid w:val="005011CF"/>
    <w:rsid w:val="005065BB"/>
    <w:rsid w:val="005066C9"/>
    <w:rsid w:val="005131C0"/>
    <w:rsid w:val="00517F25"/>
    <w:rsid w:val="005219BE"/>
    <w:rsid w:val="00523171"/>
    <w:rsid w:val="005431A7"/>
    <w:rsid w:val="00546308"/>
    <w:rsid w:val="005718BE"/>
    <w:rsid w:val="00572236"/>
    <w:rsid w:val="00576EB1"/>
    <w:rsid w:val="00585290"/>
    <w:rsid w:val="00585515"/>
    <w:rsid w:val="00585745"/>
    <w:rsid w:val="005875F5"/>
    <w:rsid w:val="005A6629"/>
    <w:rsid w:val="005C0090"/>
    <w:rsid w:val="005E45E9"/>
    <w:rsid w:val="005F1AF6"/>
    <w:rsid w:val="005F4786"/>
    <w:rsid w:val="005F74A5"/>
    <w:rsid w:val="00622CCD"/>
    <w:rsid w:val="006256B8"/>
    <w:rsid w:val="00633102"/>
    <w:rsid w:val="006338BC"/>
    <w:rsid w:val="00654140"/>
    <w:rsid w:val="00660E7A"/>
    <w:rsid w:val="00661C43"/>
    <w:rsid w:val="006928B4"/>
    <w:rsid w:val="006B1F40"/>
    <w:rsid w:val="006D3D6C"/>
    <w:rsid w:val="006E663B"/>
    <w:rsid w:val="006F20CF"/>
    <w:rsid w:val="006F4949"/>
    <w:rsid w:val="007038B8"/>
    <w:rsid w:val="0071729F"/>
    <w:rsid w:val="00722400"/>
    <w:rsid w:val="00722D22"/>
    <w:rsid w:val="00723CB6"/>
    <w:rsid w:val="0076444D"/>
    <w:rsid w:val="00771DB6"/>
    <w:rsid w:val="00772CC4"/>
    <w:rsid w:val="007827A6"/>
    <w:rsid w:val="00783724"/>
    <w:rsid w:val="007879C0"/>
    <w:rsid w:val="007A05B6"/>
    <w:rsid w:val="007A7AA1"/>
    <w:rsid w:val="007B015A"/>
    <w:rsid w:val="007B6222"/>
    <w:rsid w:val="007C29EC"/>
    <w:rsid w:val="007C4C9F"/>
    <w:rsid w:val="007D2998"/>
    <w:rsid w:val="007E1EA3"/>
    <w:rsid w:val="00803C03"/>
    <w:rsid w:val="008112E0"/>
    <w:rsid w:val="008246A7"/>
    <w:rsid w:val="0084157E"/>
    <w:rsid w:val="00850FC4"/>
    <w:rsid w:val="00865327"/>
    <w:rsid w:val="00871E0E"/>
    <w:rsid w:val="00891489"/>
    <w:rsid w:val="0089218D"/>
    <w:rsid w:val="008A2C1D"/>
    <w:rsid w:val="008B2670"/>
    <w:rsid w:val="008B56E0"/>
    <w:rsid w:val="008C52D2"/>
    <w:rsid w:val="008C6C03"/>
    <w:rsid w:val="008D6023"/>
    <w:rsid w:val="008E4AEA"/>
    <w:rsid w:val="008F4130"/>
    <w:rsid w:val="008F5F67"/>
    <w:rsid w:val="008F6A57"/>
    <w:rsid w:val="009128C5"/>
    <w:rsid w:val="00917634"/>
    <w:rsid w:val="00922444"/>
    <w:rsid w:val="009238FB"/>
    <w:rsid w:val="00944746"/>
    <w:rsid w:val="00945E7F"/>
    <w:rsid w:val="00955997"/>
    <w:rsid w:val="00961591"/>
    <w:rsid w:val="00965EC1"/>
    <w:rsid w:val="00966057"/>
    <w:rsid w:val="009679AB"/>
    <w:rsid w:val="0097045D"/>
    <w:rsid w:val="0097541F"/>
    <w:rsid w:val="00977158"/>
    <w:rsid w:val="009D63B9"/>
    <w:rsid w:val="009F7E96"/>
    <w:rsid w:val="00A14D48"/>
    <w:rsid w:val="00A246AA"/>
    <w:rsid w:val="00A263B5"/>
    <w:rsid w:val="00A34C34"/>
    <w:rsid w:val="00A4164B"/>
    <w:rsid w:val="00A41A15"/>
    <w:rsid w:val="00A623E0"/>
    <w:rsid w:val="00A633C1"/>
    <w:rsid w:val="00A6399F"/>
    <w:rsid w:val="00A90F58"/>
    <w:rsid w:val="00AA0251"/>
    <w:rsid w:val="00AB4588"/>
    <w:rsid w:val="00AC4336"/>
    <w:rsid w:val="00AF7A60"/>
    <w:rsid w:val="00B10455"/>
    <w:rsid w:val="00B10D20"/>
    <w:rsid w:val="00B111D1"/>
    <w:rsid w:val="00B15067"/>
    <w:rsid w:val="00B21C29"/>
    <w:rsid w:val="00B32091"/>
    <w:rsid w:val="00B34CA9"/>
    <w:rsid w:val="00B44F1F"/>
    <w:rsid w:val="00B66208"/>
    <w:rsid w:val="00B66B46"/>
    <w:rsid w:val="00B73F8B"/>
    <w:rsid w:val="00B77484"/>
    <w:rsid w:val="00BB1D5D"/>
    <w:rsid w:val="00BB2009"/>
    <w:rsid w:val="00BD4257"/>
    <w:rsid w:val="00BF1187"/>
    <w:rsid w:val="00BF317D"/>
    <w:rsid w:val="00C218BB"/>
    <w:rsid w:val="00C33F2D"/>
    <w:rsid w:val="00C343B7"/>
    <w:rsid w:val="00C471FD"/>
    <w:rsid w:val="00C47680"/>
    <w:rsid w:val="00C4788C"/>
    <w:rsid w:val="00C54CEB"/>
    <w:rsid w:val="00C54FC9"/>
    <w:rsid w:val="00C65A3C"/>
    <w:rsid w:val="00C70AAD"/>
    <w:rsid w:val="00C86080"/>
    <w:rsid w:val="00CA612D"/>
    <w:rsid w:val="00CB02D6"/>
    <w:rsid w:val="00CB4085"/>
    <w:rsid w:val="00CB4D81"/>
    <w:rsid w:val="00CC04AE"/>
    <w:rsid w:val="00CC0C4C"/>
    <w:rsid w:val="00CD0D1D"/>
    <w:rsid w:val="00CE0150"/>
    <w:rsid w:val="00CF263B"/>
    <w:rsid w:val="00CF37FA"/>
    <w:rsid w:val="00CF3B0B"/>
    <w:rsid w:val="00CF5DA9"/>
    <w:rsid w:val="00D13187"/>
    <w:rsid w:val="00D154AA"/>
    <w:rsid w:val="00D17793"/>
    <w:rsid w:val="00D216E1"/>
    <w:rsid w:val="00D24A2A"/>
    <w:rsid w:val="00D24ED0"/>
    <w:rsid w:val="00D25057"/>
    <w:rsid w:val="00D27A84"/>
    <w:rsid w:val="00D34E83"/>
    <w:rsid w:val="00D417DA"/>
    <w:rsid w:val="00D477C2"/>
    <w:rsid w:val="00D628A7"/>
    <w:rsid w:val="00D644B7"/>
    <w:rsid w:val="00D7506A"/>
    <w:rsid w:val="00D82891"/>
    <w:rsid w:val="00D922C1"/>
    <w:rsid w:val="00D931B1"/>
    <w:rsid w:val="00D94F3A"/>
    <w:rsid w:val="00DA77BE"/>
    <w:rsid w:val="00DE0142"/>
    <w:rsid w:val="00DF114F"/>
    <w:rsid w:val="00E00BA2"/>
    <w:rsid w:val="00E03A10"/>
    <w:rsid w:val="00E04793"/>
    <w:rsid w:val="00E27136"/>
    <w:rsid w:val="00E27B8E"/>
    <w:rsid w:val="00E51310"/>
    <w:rsid w:val="00E53A7B"/>
    <w:rsid w:val="00E906F2"/>
    <w:rsid w:val="00EA1C23"/>
    <w:rsid w:val="00EA2EFA"/>
    <w:rsid w:val="00EA3663"/>
    <w:rsid w:val="00EA6018"/>
    <w:rsid w:val="00EE05E1"/>
    <w:rsid w:val="00EE1AA0"/>
    <w:rsid w:val="00EE333C"/>
    <w:rsid w:val="00EE4567"/>
    <w:rsid w:val="00EE6628"/>
    <w:rsid w:val="00F055A3"/>
    <w:rsid w:val="00F11856"/>
    <w:rsid w:val="00F22CE8"/>
    <w:rsid w:val="00F2708F"/>
    <w:rsid w:val="00F42949"/>
    <w:rsid w:val="00F4663A"/>
    <w:rsid w:val="00F51A56"/>
    <w:rsid w:val="00F529E6"/>
    <w:rsid w:val="00F54ABD"/>
    <w:rsid w:val="00F604A3"/>
    <w:rsid w:val="00F66B11"/>
    <w:rsid w:val="00F74142"/>
    <w:rsid w:val="00F76A11"/>
    <w:rsid w:val="00F77CFF"/>
    <w:rsid w:val="00F97793"/>
    <w:rsid w:val="00FA2B10"/>
    <w:rsid w:val="00FB098D"/>
    <w:rsid w:val="00FB3C06"/>
    <w:rsid w:val="00FC5BB0"/>
    <w:rsid w:val="00FE141C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A5854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F263B"/>
    <w:pPr>
      <w:spacing w:after="240"/>
      <w:jc w:val="both"/>
    </w:pPr>
    <w:rPr>
      <w:rFonts w:ascii="Georgia" w:hAnsi="Georgia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28B4"/>
    <w:pPr>
      <w:keepNext/>
      <w:keepLines/>
      <w:numPr>
        <w:numId w:val="18"/>
      </w:numPr>
      <w:spacing w:before="480" w:after="12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2670"/>
    <w:pPr>
      <w:keepNext/>
      <w:keepLines/>
      <w:numPr>
        <w:ilvl w:val="1"/>
        <w:numId w:val="18"/>
      </w:numPr>
      <w:spacing w:before="120" w:after="12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A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1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1A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A8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944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455"/>
  </w:style>
  <w:style w:type="paragraph" w:styleId="Footer">
    <w:name w:val="footer"/>
    <w:basedOn w:val="Normal"/>
    <w:link w:val="FooterChar"/>
    <w:uiPriority w:val="99"/>
    <w:unhideWhenUsed/>
    <w:rsid w:val="004944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455"/>
  </w:style>
  <w:style w:type="character" w:styleId="PageNumber">
    <w:name w:val="page number"/>
    <w:basedOn w:val="DefaultParagraphFont"/>
    <w:uiPriority w:val="99"/>
    <w:semiHidden/>
    <w:unhideWhenUsed/>
    <w:rsid w:val="00494455"/>
  </w:style>
  <w:style w:type="paragraph" w:styleId="Title">
    <w:name w:val="Title"/>
    <w:basedOn w:val="Normal"/>
    <w:next w:val="Normal"/>
    <w:link w:val="TitleChar"/>
    <w:uiPriority w:val="10"/>
    <w:qFormat/>
    <w:rsid w:val="006E663B"/>
    <w:pPr>
      <w:spacing w:before="480" w:after="480"/>
      <w:jc w:val="center"/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6E663B"/>
    <w:rPr>
      <w:rFonts w:ascii="Georgia" w:hAnsi="Georgia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928B4"/>
    <w:rPr>
      <w:rFonts w:ascii="Georgia" w:eastAsiaTheme="majorEastAsia" w:hAnsi="Georgia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6E66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2670"/>
    <w:rPr>
      <w:rFonts w:ascii="Georgia" w:eastAsiaTheme="majorEastAsia" w:hAnsi="Georg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4A2A"/>
    <w:rPr>
      <w:rFonts w:asciiTheme="majorHAnsi" w:eastAsiaTheme="majorEastAsia" w:hAnsiTheme="majorHAnsi" w:cstheme="majorBidi"/>
      <w:b/>
      <w:bCs/>
      <w:i/>
    </w:rPr>
  </w:style>
  <w:style w:type="paragraph" w:styleId="FootnoteText">
    <w:name w:val="footnote text"/>
    <w:basedOn w:val="Normal"/>
    <w:link w:val="FootnoteTextChar"/>
    <w:uiPriority w:val="99"/>
    <w:unhideWhenUsed/>
    <w:rsid w:val="00CF263B"/>
    <w:pPr>
      <w:spacing w:after="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F263B"/>
    <w:rPr>
      <w:rFonts w:ascii="Georgia" w:hAnsi="Georgia"/>
      <w:sz w:val="16"/>
    </w:rPr>
  </w:style>
  <w:style w:type="character" w:styleId="FootnoteReference">
    <w:name w:val="footnote reference"/>
    <w:basedOn w:val="DefaultParagraphFont"/>
    <w:uiPriority w:val="99"/>
    <w:unhideWhenUsed/>
    <w:rsid w:val="00CB4D8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34C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7A32"/>
    <w:rPr>
      <w:color w:val="800080" w:themeColor="followedHyperlink"/>
      <w:u w:val="single"/>
    </w:rPr>
  </w:style>
  <w:style w:type="paragraph" w:customStyle="1" w:styleId="Code">
    <w:name w:val="Code"/>
    <w:basedOn w:val="Normal"/>
    <w:qFormat/>
    <w:rsid w:val="00961591"/>
    <w:pPr>
      <w:spacing w:after="0"/>
    </w:pPr>
    <w:rPr>
      <w:rFonts w:ascii="Consolas" w:hAnsi="Consolas"/>
      <w:b/>
    </w:rPr>
  </w:style>
  <w:style w:type="character" w:styleId="PlaceholderText">
    <w:name w:val="Placeholder Text"/>
    <w:basedOn w:val="DefaultParagraphFont"/>
    <w:uiPriority w:val="99"/>
    <w:semiHidden/>
    <w:rsid w:val="009D63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nate/Documents/repos/wit-templates/handout/handou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handout.dotx</Template>
  <TotalTime>69</TotalTime>
  <Pages>2</Pages>
  <Words>1002</Words>
  <Characters>5185</Characters>
  <Application>Microsoft Macintosh Word</Application>
  <DocSecurity>0</DocSecurity>
  <Lines>76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Smart Systems</vt:lpstr>
      <vt:lpstr>The Basics of Programming</vt:lpstr>
    </vt:vector>
  </TitlesOfParts>
  <Manager/>
  <Company/>
  <LinksUpToDate>false</LinksUpToDate>
  <CharactersWithSpaces>6165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Derbinsky, Nate</dc:creator>
  <cp:keywords/>
  <dc:description/>
  <cp:lastModifiedBy>Derbinsky, Nate</cp:lastModifiedBy>
  <cp:revision>68</cp:revision>
  <cp:lastPrinted>2016-08-14T11:41:00Z</cp:lastPrinted>
  <dcterms:created xsi:type="dcterms:W3CDTF">2016-08-14T10:18:00Z</dcterms:created>
  <dcterms:modified xsi:type="dcterms:W3CDTF">2016-08-14T11:41:00Z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Number">
    <vt:lpwstr>HTMAA</vt:lpwstr>
  </property>
  <property fmtid="{D5CDD505-2E9C-101B-9397-08002B2CF9AE}" pid="3" name="ClassName">
    <vt:lpwstr>Unit 3</vt:lpwstr>
  </property>
  <property fmtid="{D5CDD505-2E9C-101B-9397-08002B2CF9AE}" pid="4" name="Semester">
    <vt:lpwstr>Summer 2016</vt:lpwstr>
  </property>
  <property fmtid="{D5CDD505-2E9C-101B-9397-08002B2CF9AE}" pid="5" name="Professor">
    <vt:lpwstr>Derbinsky</vt:lpwstr>
  </property>
  <property fmtid="{D5CDD505-2E9C-101B-9397-08002B2CF9AE}" pid="6" name="Assignment">
    <vt:lpwstr>Talking Points</vt:lpwstr>
  </property>
</Properties>
</file>